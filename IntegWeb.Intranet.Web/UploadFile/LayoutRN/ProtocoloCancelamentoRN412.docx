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A15" w:rsidRPr="00B34A15" w:rsidRDefault="00D065F2" w:rsidP="005D16FA">
      <w:pPr>
        <w:rPr>
          <w:rFonts w:ascii="Arial" w:hAnsi="Arial" w:cs="Arial"/>
          <w:b/>
          <w:color w:val="auto"/>
        </w:rPr>
      </w:pPr>
      <w:r w:rsidRPr="00B34A15">
        <w:rPr>
          <w:rFonts w:ascii="Arial" w:hAnsi="Arial" w:cs="Arial"/>
          <w:b/>
          <w:color w:val="auto"/>
        </w:rPr>
        <w:t xml:space="preserve">DATA: </w:t>
      </w:r>
      <w:r w:rsidR="0057122C">
        <w:rPr>
          <w:rFonts w:ascii="Arial" w:hAnsi="Arial" w:cs="Arial"/>
          <w:b/>
          <w:color w:val="auto"/>
        </w:rPr>
        <w:fldChar w:fldCharType="begin">
          <w:ffData>
            <w:name w:val=""/>
            <w:enabled/>
            <w:calcOnExit w:val="0"/>
            <w:textInput>
              <w:default w:val="lblDataCancelamento"/>
            </w:textInput>
          </w:ffData>
        </w:fldChar>
      </w:r>
      <w:r w:rsidR="0057122C">
        <w:rPr>
          <w:rFonts w:ascii="Arial" w:hAnsi="Arial" w:cs="Arial"/>
          <w:b/>
          <w:color w:val="auto"/>
        </w:rPr>
        <w:instrText xml:space="preserve"> FORMTEXT </w:instrText>
      </w:r>
      <w:r w:rsidR="0057122C">
        <w:rPr>
          <w:rFonts w:ascii="Arial" w:hAnsi="Arial" w:cs="Arial"/>
          <w:b/>
          <w:color w:val="auto"/>
        </w:rPr>
      </w:r>
      <w:r w:rsidR="0057122C">
        <w:rPr>
          <w:rFonts w:ascii="Arial" w:hAnsi="Arial" w:cs="Arial"/>
          <w:b/>
          <w:color w:val="auto"/>
        </w:rPr>
        <w:fldChar w:fldCharType="separate"/>
      </w:r>
      <w:r w:rsidR="0057122C">
        <w:rPr>
          <w:rFonts w:ascii="Arial" w:hAnsi="Arial" w:cs="Arial"/>
          <w:b/>
          <w:noProof/>
          <w:color w:val="auto"/>
        </w:rPr>
        <w:t>lblDataCancelamento</w:t>
      </w:r>
      <w:r w:rsidR="0057122C">
        <w:rPr>
          <w:rFonts w:ascii="Arial" w:hAnsi="Arial" w:cs="Arial"/>
          <w:b/>
          <w:color w:val="auto"/>
        </w:rPr>
        <w:fldChar w:fldCharType="end"/>
      </w:r>
    </w:p>
    <w:p w:rsidR="00172B6E" w:rsidRPr="00B34A15" w:rsidRDefault="00172B6E" w:rsidP="005D16FA">
      <w:pPr>
        <w:rPr>
          <w:rFonts w:ascii="Arial" w:hAnsi="Arial" w:cs="Arial"/>
          <w:color w:val="auto"/>
        </w:rPr>
      </w:pPr>
      <w:r w:rsidRPr="00B34A15">
        <w:rPr>
          <w:rFonts w:ascii="Arial" w:hAnsi="Arial" w:cs="Arial"/>
          <w:b/>
          <w:color w:val="auto"/>
        </w:rPr>
        <w:t xml:space="preserve">HORA: </w:t>
      </w:r>
      <w:r w:rsidR="0057122C">
        <w:rPr>
          <w:rFonts w:ascii="Arial" w:hAnsi="Arial" w:cs="Arial"/>
          <w:b/>
          <w:color w:val="auto"/>
        </w:rPr>
        <w:fldChar w:fldCharType="begin">
          <w:ffData>
            <w:name w:val=""/>
            <w:enabled/>
            <w:calcOnExit w:val="0"/>
            <w:textInput>
              <w:default w:val="lblHoraCancelamento"/>
            </w:textInput>
          </w:ffData>
        </w:fldChar>
      </w:r>
      <w:r w:rsidR="0057122C">
        <w:rPr>
          <w:rFonts w:ascii="Arial" w:hAnsi="Arial" w:cs="Arial"/>
          <w:b/>
          <w:color w:val="auto"/>
        </w:rPr>
        <w:instrText xml:space="preserve"> FORMTEXT </w:instrText>
      </w:r>
      <w:r w:rsidR="0057122C">
        <w:rPr>
          <w:rFonts w:ascii="Arial" w:hAnsi="Arial" w:cs="Arial"/>
          <w:b/>
          <w:color w:val="auto"/>
        </w:rPr>
      </w:r>
      <w:r w:rsidR="0057122C">
        <w:rPr>
          <w:rFonts w:ascii="Arial" w:hAnsi="Arial" w:cs="Arial"/>
          <w:b/>
          <w:color w:val="auto"/>
        </w:rPr>
        <w:fldChar w:fldCharType="separate"/>
      </w:r>
      <w:r w:rsidR="0057122C">
        <w:rPr>
          <w:rFonts w:ascii="Arial" w:hAnsi="Arial" w:cs="Arial"/>
          <w:b/>
          <w:noProof/>
          <w:color w:val="auto"/>
        </w:rPr>
        <w:t>lblHoraCancelamento</w:t>
      </w:r>
      <w:r w:rsidR="0057122C">
        <w:rPr>
          <w:rFonts w:ascii="Arial" w:hAnsi="Arial" w:cs="Arial"/>
          <w:b/>
          <w:color w:val="auto"/>
        </w:rPr>
        <w:fldChar w:fldCharType="end"/>
      </w:r>
      <w:bookmarkStart w:id="0" w:name="_GoBack"/>
      <w:bookmarkEnd w:id="0"/>
    </w:p>
    <w:tbl>
      <w:tblPr>
        <w:tblW w:w="4914" w:type="pct"/>
        <w:tblInd w:w="-108" w:type="dxa"/>
        <w:tblLook w:val="04A0" w:firstRow="1" w:lastRow="0" w:firstColumn="1" w:lastColumn="0" w:noHBand="0" w:noVBand="1"/>
      </w:tblPr>
      <w:tblGrid>
        <w:gridCol w:w="9473"/>
      </w:tblGrid>
      <w:tr w:rsidR="00B34A15" w:rsidRPr="00B34A15" w:rsidTr="00B34A15">
        <w:tc>
          <w:tcPr>
            <w:tcW w:w="5000" w:type="pct"/>
            <w:shd w:val="clear" w:color="auto" w:fill="auto"/>
            <w:vAlign w:val="center"/>
          </w:tcPr>
          <w:p w:rsidR="00D065F2" w:rsidRPr="00B34A15" w:rsidRDefault="00B34A15" w:rsidP="005D16FA">
            <w:pPr>
              <w:rPr>
                <w:rFonts w:ascii="Arial" w:hAnsi="Arial" w:cs="Arial"/>
                <w:b/>
                <w:color w:val="auto"/>
              </w:rPr>
            </w:pPr>
            <w:r w:rsidRPr="00B34A15">
              <w:rPr>
                <w:rFonts w:ascii="Arial" w:hAnsi="Arial" w:cs="Arial"/>
                <w:b/>
                <w:color w:val="auto"/>
              </w:rPr>
              <w:t>PROTOCOLO:</w:t>
            </w:r>
            <w:r w:rsidRPr="00B34A15">
              <w:rPr>
                <w:rFonts w:ascii="Arial" w:hAnsi="Arial" w:cs="Arial"/>
                <w:color w:val="auto"/>
              </w:rPr>
              <w:t xml:space="preserve"> </w:t>
            </w:r>
            <w:sdt>
              <w:sdtPr>
                <w:rPr>
                  <w:rFonts w:ascii="Arial" w:hAnsi="Arial" w:cs="Arial"/>
                  <w:color w:val="auto"/>
                </w:rPr>
                <w:id w:val="1616555673"/>
                <w:placeholder>
                  <w:docPart w:val="E243D6EECD5443AF94F82D6C90A35F2C"/>
                </w:placeholder>
                <w:showingPlcHdr/>
              </w:sdtPr>
              <w:sdtEndPr/>
              <w:sdtContent>
                <w:proofErr w:type="gramStart"/>
                <w:r w:rsidR="0010504D" w:rsidRPr="00B34A15">
                  <w:rPr>
                    <w:rFonts w:ascii="Arial" w:hAnsi="Arial" w:cs="Arial"/>
                    <w:color w:val="auto"/>
                    <w:highlight w:val="yellow"/>
                  </w:rPr>
                  <w:t>[</w:t>
                </w:r>
                <w:r w:rsidR="00D065F2" w:rsidRPr="00B34A15">
                  <w:rPr>
                    <w:rStyle w:val="TextodoEspaoReservado"/>
                    <w:rFonts w:ascii="Arial" w:hAnsi="Arial" w:cs="Arial"/>
                    <w:color w:val="auto"/>
                    <w:highlight w:val="yellow"/>
                  </w:rPr>
                  <w:t>Clique</w:t>
                </w:r>
                <w:proofErr w:type="gramEnd"/>
                <w:r w:rsidR="00D065F2" w:rsidRPr="00B34A15">
                  <w:rPr>
                    <w:rStyle w:val="TextodoEspaoReservado"/>
                    <w:rFonts w:ascii="Arial" w:hAnsi="Arial" w:cs="Arial"/>
                    <w:color w:val="auto"/>
                    <w:highlight w:val="yellow"/>
                  </w:rPr>
                  <w:t xml:space="preserve"> aqui para inserir o texto</w:t>
                </w:r>
                <w:r w:rsidR="0010504D" w:rsidRPr="00B34A15">
                  <w:rPr>
                    <w:rStyle w:val="TextodoEspaoReservado"/>
                    <w:rFonts w:ascii="Arial" w:hAnsi="Arial" w:cs="Arial"/>
                    <w:color w:val="auto"/>
                    <w:highlight w:val="yellow"/>
                  </w:rPr>
                  <w:t>]</w:t>
                </w:r>
              </w:sdtContent>
            </w:sdt>
          </w:p>
        </w:tc>
      </w:tr>
    </w:tbl>
    <w:p w:rsidR="004F3A79" w:rsidRPr="00B34A15" w:rsidRDefault="004F3A79" w:rsidP="005D16FA">
      <w:pPr>
        <w:jc w:val="both"/>
        <w:rPr>
          <w:rFonts w:ascii="Arial" w:hAnsi="Arial" w:cs="Arial"/>
          <w:color w:val="auto"/>
        </w:rPr>
      </w:pPr>
    </w:p>
    <w:tbl>
      <w:tblPr>
        <w:tblW w:w="5059" w:type="pct"/>
        <w:tblLook w:val="04A0" w:firstRow="1" w:lastRow="0" w:firstColumn="1" w:lastColumn="0" w:noHBand="0" w:noVBand="1"/>
        <w:tblDescription w:val="Billing and shipping info table"/>
      </w:tblPr>
      <w:tblGrid>
        <w:gridCol w:w="5017"/>
        <w:gridCol w:w="4736"/>
      </w:tblGrid>
      <w:tr w:rsidR="00D065F2" w:rsidRPr="00B34A15" w:rsidTr="00D065F2">
        <w:tc>
          <w:tcPr>
            <w:tcW w:w="2572" w:type="pct"/>
            <w:tcBorders>
              <w:bottom w:val="single" w:sz="4" w:space="0" w:color="7E97AD" w:themeColor="accent1"/>
            </w:tcBorders>
          </w:tcPr>
          <w:p w:rsidR="00D065F2" w:rsidRPr="00B34A15" w:rsidRDefault="00D065F2" w:rsidP="005D16FA">
            <w:pPr>
              <w:pStyle w:val="Ttulodatabela"/>
              <w:ind w:left="-105"/>
              <w:jc w:val="both"/>
              <w:rPr>
                <w:rFonts w:ascii="Arial" w:hAnsi="Arial" w:cs="Arial"/>
                <w:b/>
                <w:color w:val="auto"/>
              </w:rPr>
            </w:pPr>
            <w:r w:rsidRPr="00B34A15">
              <w:rPr>
                <w:rFonts w:ascii="Arial" w:hAnsi="Arial" w:cs="Arial"/>
                <w:b/>
                <w:color w:val="auto"/>
              </w:rPr>
              <w:t>empresa</w:t>
            </w:r>
          </w:p>
        </w:tc>
        <w:tc>
          <w:tcPr>
            <w:tcW w:w="2428" w:type="pct"/>
            <w:tcBorders>
              <w:bottom w:val="single" w:sz="4" w:space="0" w:color="7E97AD" w:themeColor="accent1"/>
            </w:tcBorders>
          </w:tcPr>
          <w:p w:rsidR="00D065F2" w:rsidRPr="00B34A15" w:rsidRDefault="00D065F2" w:rsidP="005D16FA">
            <w:pPr>
              <w:pStyle w:val="Ttulodatabela"/>
              <w:ind w:hanging="10"/>
              <w:jc w:val="both"/>
              <w:rPr>
                <w:rFonts w:ascii="Arial" w:hAnsi="Arial" w:cs="Arial"/>
                <w:b/>
                <w:color w:val="auto"/>
              </w:rPr>
            </w:pPr>
            <w:r w:rsidRPr="00B34A15">
              <w:rPr>
                <w:rFonts w:ascii="Arial" w:hAnsi="Arial" w:cs="Arial"/>
                <w:b/>
                <w:color w:val="auto"/>
              </w:rPr>
              <w:t>matrícula</w:t>
            </w:r>
          </w:p>
        </w:tc>
      </w:tr>
      <w:tr w:rsidR="00D065F2" w:rsidRPr="00B34A15" w:rsidTr="00D065F2">
        <w:tc>
          <w:tcPr>
            <w:tcW w:w="2572" w:type="pct"/>
            <w:tcBorders>
              <w:top w:val="single" w:sz="4" w:space="0" w:color="7E97AD" w:themeColor="accent1"/>
            </w:tcBorders>
          </w:tcPr>
          <w:p w:rsidR="00D065F2" w:rsidRPr="00B34A15" w:rsidRDefault="00B1386C" w:rsidP="005D16FA">
            <w:pPr>
              <w:ind w:left="-105"/>
              <w:rPr>
                <w:rFonts w:ascii="Arial" w:hAnsi="Arial" w:cs="Arial"/>
                <w:color w:val="auto"/>
              </w:rPr>
            </w:pPr>
            <w:sdt>
              <w:sdtPr>
                <w:rPr>
                  <w:rFonts w:ascii="Arial" w:hAnsi="Arial" w:cs="Arial"/>
                  <w:color w:val="auto"/>
                </w:rPr>
                <w:id w:val="-1063337230"/>
                <w:placeholder>
                  <w:docPart w:val="6CD749B9A7BB49C3B5E31A96DEB7BA7A"/>
                </w:placeholder>
                <w:showingPlcHdr/>
              </w:sdtPr>
              <w:sdtEndPr/>
              <w:sdtContent>
                <w:r w:rsidR="00D065F2" w:rsidRPr="00B34A15">
                  <w:rPr>
                    <w:rStyle w:val="TextodoEspaoReservado"/>
                    <w:rFonts w:ascii="Arial" w:hAnsi="Arial" w:cs="Arial"/>
                    <w:color w:val="auto"/>
                    <w:highlight w:val="yellow"/>
                  </w:rPr>
                  <w:t>Clique aqui para inserir o texto.</w:t>
                </w:r>
              </w:sdtContent>
            </w:sdt>
            <w:r w:rsidR="00D065F2" w:rsidRPr="00B34A15">
              <w:rPr>
                <w:rFonts w:ascii="Arial" w:hAnsi="Arial" w:cs="Arial"/>
                <w:color w:val="auto"/>
              </w:rPr>
              <w:br/>
            </w:r>
          </w:p>
        </w:tc>
        <w:sdt>
          <w:sdtPr>
            <w:rPr>
              <w:rFonts w:ascii="Arial" w:hAnsi="Arial" w:cs="Arial"/>
              <w:color w:val="auto"/>
            </w:rPr>
            <w:id w:val="1520666721"/>
            <w:placeholder>
              <w:docPart w:val="6CD749B9A7BB49C3B5E31A96DEB7BA7A"/>
            </w:placeholder>
            <w:showingPlcHdr/>
          </w:sdtPr>
          <w:sdtEndPr/>
          <w:sdtContent>
            <w:tc>
              <w:tcPr>
                <w:tcW w:w="2428" w:type="pct"/>
                <w:tcBorders>
                  <w:top w:val="single" w:sz="4" w:space="0" w:color="7E97AD" w:themeColor="accent1"/>
                </w:tcBorders>
              </w:tcPr>
              <w:p w:rsidR="00D065F2" w:rsidRPr="00B34A15" w:rsidRDefault="0010504D" w:rsidP="005D16FA">
                <w:pPr>
                  <w:ind w:right="-139"/>
                  <w:jc w:val="both"/>
                  <w:rPr>
                    <w:rFonts w:ascii="Arial" w:hAnsi="Arial" w:cs="Arial"/>
                    <w:color w:val="auto"/>
                  </w:rPr>
                </w:pPr>
                <w:r w:rsidRPr="00B34A15">
                  <w:rPr>
                    <w:rStyle w:val="TextodoEspaoReservado"/>
                    <w:rFonts w:ascii="Arial" w:hAnsi="Arial" w:cs="Arial"/>
                    <w:color w:val="auto"/>
                    <w:highlight w:val="yellow"/>
                  </w:rPr>
                  <w:t>Clique aqui para inserir o texto.</w:t>
                </w:r>
              </w:p>
            </w:tc>
          </w:sdtContent>
        </w:sdt>
      </w:tr>
    </w:tbl>
    <w:p w:rsidR="00D065F2" w:rsidRPr="00B34A15" w:rsidRDefault="00B34A15" w:rsidP="005D16FA">
      <w:pPr>
        <w:jc w:val="both"/>
        <w:rPr>
          <w:rFonts w:ascii="Arial" w:hAnsi="Arial" w:cs="Arial"/>
          <w:color w:val="auto"/>
        </w:rPr>
      </w:pPr>
      <w:proofErr w:type="gramStart"/>
      <w:r>
        <w:rPr>
          <w:rFonts w:ascii="Arial" w:hAnsi="Arial" w:cs="Arial"/>
          <w:color w:val="auto"/>
        </w:rPr>
        <w:t>Caro(</w:t>
      </w:r>
      <w:proofErr w:type="gramEnd"/>
      <w:r>
        <w:rPr>
          <w:rFonts w:ascii="Arial" w:hAnsi="Arial" w:cs="Arial"/>
          <w:color w:val="auto"/>
        </w:rPr>
        <w:t>a)</w:t>
      </w:r>
      <w:r w:rsidR="008D1BD0" w:rsidRPr="00B34A15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1436198996"/>
          <w:placeholder>
            <w:docPart w:val="96BEA8A479974413A03C6C281CC3BBE4"/>
          </w:placeholder>
          <w:showingPlcHdr/>
        </w:sdtPr>
        <w:sdtEndPr/>
        <w:sdtContent>
          <w:r w:rsidR="00D065F2" w:rsidRPr="00B34A15">
            <w:rPr>
              <w:rStyle w:val="TextodoEspaoReservado"/>
              <w:rFonts w:ascii="Arial" w:hAnsi="Arial" w:cs="Arial"/>
              <w:color w:val="auto"/>
              <w:highlight w:val="yellow"/>
            </w:rPr>
            <w:t>Clique aqui para inserir o texto.</w:t>
          </w:r>
        </w:sdtContent>
      </w:sdt>
    </w:p>
    <w:p w:rsidR="00D065F2" w:rsidRPr="00B34A15" w:rsidRDefault="00D065F2" w:rsidP="005D16FA">
      <w:pPr>
        <w:jc w:val="both"/>
        <w:rPr>
          <w:rFonts w:ascii="Arial" w:hAnsi="Arial" w:cs="Arial"/>
          <w:color w:val="auto"/>
        </w:rPr>
      </w:pPr>
    </w:p>
    <w:p w:rsidR="00D065F2" w:rsidRPr="00B34A15" w:rsidRDefault="0010504D" w:rsidP="005D16FA">
      <w:pPr>
        <w:jc w:val="both"/>
        <w:rPr>
          <w:rFonts w:ascii="Arial" w:hAnsi="Arial" w:cs="Arial"/>
          <w:color w:val="auto"/>
        </w:rPr>
      </w:pPr>
      <w:r w:rsidRPr="00B34A15">
        <w:rPr>
          <w:rFonts w:ascii="Arial" w:hAnsi="Arial" w:cs="Arial"/>
          <w:color w:val="auto"/>
        </w:rPr>
        <w:t>Confirmamos o</w:t>
      </w:r>
      <w:r w:rsidR="00D065F2" w:rsidRPr="00B34A15">
        <w:rPr>
          <w:rFonts w:ascii="Arial" w:hAnsi="Arial" w:cs="Arial"/>
          <w:color w:val="auto"/>
        </w:rPr>
        <w:t xml:space="preserve"> </w:t>
      </w:r>
      <w:r w:rsidR="00DD216A" w:rsidRPr="00B34A15">
        <w:rPr>
          <w:rFonts w:ascii="Arial" w:hAnsi="Arial" w:cs="Arial"/>
          <w:color w:val="auto"/>
        </w:rPr>
        <w:t xml:space="preserve">recebimento do </w:t>
      </w:r>
      <w:r w:rsidR="0062106D" w:rsidRPr="00B34A15">
        <w:rPr>
          <w:rFonts w:ascii="Arial" w:hAnsi="Arial" w:cs="Arial"/>
          <w:color w:val="auto"/>
        </w:rPr>
        <w:t xml:space="preserve">seu </w:t>
      </w:r>
      <w:r w:rsidR="00D065F2" w:rsidRPr="00B34A15">
        <w:rPr>
          <w:rFonts w:ascii="Arial" w:hAnsi="Arial" w:cs="Arial"/>
          <w:color w:val="auto"/>
        </w:rPr>
        <w:t xml:space="preserve">pedido de exclusão </w:t>
      </w:r>
      <w:r w:rsidR="008D1BD0" w:rsidRPr="00B34A15">
        <w:rPr>
          <w:rFonts w:ascii="Arial" w:hAnsi="Arial" w:cs="Arial"/>
          <w:color w:val="auto"/>
        </w:rPr>
        <w:t>do</w:t>
      </w:r>
      <w:r w:rsidRPr="00B34A15">
        <w:rPr>
          <w:rFonts w:ascii="Arial" w:hAnsi="Arial" w:cs="Arial"/>
          <w:color w:val="auto"/>
        </w:rPr>
        <w:t xml:space="preserve"> plano</w:t>
      </w:r>
      <w:r w:rsidR="008D1BD0" w:rsidRPr="00B34A15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440421850"/>
          <w:placeholder>
            <w:docPart w:val="6F9EC4CA706B4B63B0B05340E43058B9"/>
          </w:placeholder>
          <w:showingPlcHdr/>
        </w:sdtPr>
        <w:sdtEndPr>
          <w:rPr>
            <w:b/>
          </w:rPr>
        </w:sdtEndPr>
        <w:sdtContent>
          <w:proofErr w:type="gramStart"/>
          <w:r w:rsidRPr="00B34A15">
            <w:rPr>
              <w:rFonts w:ascii="Arial" w:hAnsi="Arial" w:cs="Arial"/>
              <w:color w:val="auto"/>
              <w:highlight w:val="yellow"/>
            </w:rPr>
            <w:t>[Clique</w:t>
          </w:r>
          <w:proofErr w:type="gramEnd"/>
          <w:r w:rsidRPr="00B34A15">
            <w:rPr>
              <w:rFonts w:ascii="Arial" w:hAnsi="Arial" w:cs="Arial"/>
              <w:color w:val="auto"/>
              <w:highlight w:val="yellow"/>
            </w:rPr>
            <w:t xml:space="preserve"> aqui para inserir o nome do plano]</w:t>
          </w:r>
        </w:sdtContent>
      </w:sdt>
      <w:r w:rsidR="008D1BD0" w:rsidRPr="00B34A15">
        <w:rPr>
          <w:rFonts w:ascii="Arial" w:hAnsi="Arial" w:cs="Arial"/>
          <w:color w:val="auto"/>
        </w:rPr>
        <w:t xml:space="preserve">, registrado nesta data, para </w:t>
      </w:r>
      <w:r w:rsidR="00D065F2" w:rsidRPr="00B34A15">
        <w:rPr>
          <w:rFonts w:ascii="Arial" w:hAnsi="Arial" w:cs="Arial"/>
          <w:color w:val="auto"/>
        </w:rPr>
        <w:t>os beneficiários informados a</w:t>
      </w:r>
      <w:r w:rsidR="00155783" w:rsidRPr="00B34A15">
        <w:rPr>
          <w:rFonts w:ascii="Arial" w:hAnsi="Arial" w:cs="Arial"/>
          <w:color w:val="auto"/>
        </w:rPr>
        <w:t xml:space="preserve"> seguir</w:t>
      </w:r>
      <w:r w:rsidR="00D065F2" w:rsidRPr="00B34A15">
        <w:rPr>
          <w:rFonts w:ascii="Arial" w:hAnsi="Arial" w:cs="Arial"/>
          <w:color w:val="auto"/>
        </w:rPr>
        <w:t>:</w:t>
      </w:r>
    </w:p>
    <w:p w:rsidR="00D065F2" w:rsidRPr="00B34A15" w:rsidRDefault="00D065F2" w:rsidP="005D16FA">
      <w:pPr>
        <w:jc w:val="both"/>
        <w:rPr>
          <w:rFonts w:ascii="Arial" w:hAnsi="Arial" w:cs="Arial"/>
          <w:color w:val="auto"/>
        </w:rPr>
      </w:pPr>
    </w:p>
    <w:p w:rsidR="00D065F2" w:rsidRPr="00B34A15" w:rsidRDefault="00B1386C" w:rsidP="005D16FA">
      <w:pPr>
        <w:jc w:val="both"/>
        <w:rPr>
          <w:rFonts w:ascii="Arial" w:hAnsi="Arial" w:cs="Arial"/>
          <w:b/>
          <w:color w:val="auto"/>
          <w:highlight w:val="yellow"/>
        </w:rPr>
      </w:pPr>
      <w:sdt>
        <w:sdtPr>
          <w:rPr>
            <w:rFonts w:ascii="Arial" w:hAnsi="Arial" w:cs="Arial"/>
            <w:b/>
            <w:color w:val="auto"/>
            <w:highlight w:val="yellow"/>
          </w:rPr>
          <w:id w:val="-1485544155"/>
          <w:placeholder>
            <w:docPart w:val="29335E3EAC46461AB889DCA51F363BB1"/>
          </w:placeholder>
          <w:showingPlcHdr/>
        </w:sdtPr>
        <w:sdtEndPr/>
        <w:sdtContent>
          <w:r w:rsidR="00D065F2" w:rsidRPr="00B34A15">
            <w:rPr>
              <w:rStyle w:val="TextodoEspaoReservado"/>
              <w:rFonts w:ascii="Arial" w:hAnsi="Arial" w:cs="Arial"/>
              <w:b/>
              <w:color w:val="auto"/>
              <w:highlight w:val="yellow"/>
            </w:rPr>
            <w:t>Clique aqui para inserir o texto.</w:t>
          </w:r>
        </w:sdtContent>
      </w:sdt>
    </w:p>
    <w:p w:rsidR="00D065F2" w:rsidRPr="00B34A15" w:rsidRDefault="00B1386C" w:rsidP="005D16FA">
      <w:pPr>
        <w:jc w:val="both"/>
        <w:rPr>
          <w:rFonts w:ascii="Arial" w:hAnsi="Arial" w:cs="Arial"/>
          <w:b/>
          <w:color w:val="auto"/>
          <w:highlight w:val="yellow"/>
        </w:rPr>
      </w:pPr>
      <w:sdt>
        <w:sdtPr>
          <w:rPr>
            <w:rFonts w:ascii="Arial" w:hAnsi="Arial" w:cs="Arial"/>
            <w:b/>
            <w:color w:val="auto"/>
            <w:highlight w:val="yellow"/>
          </w:rPr>
          <w:id w:val="-160467340"/>
          <w:placeholder>
            <w:docPart w:val="51987A63C8BC4758B151A93D2887973B"/>
          </w:placeholder>
          <w:showingPlcHdr/>
        </w:sdtPr>
        <w:sdtEndPr/>
        <w:sdtContent>
          <w:r w:rsidR="00D065F2" w:rsidRPr="00B34A15">
            <w:rPr>
              <w:rStyle w:val="TextodoEspaoReservado"/>
              <w:rFonts w:ascii="Arial" w:hAnsi="Arial" w:cs="Arial"/>
              <w:b/>
              <w:color w:val="auto"/>
              <w:highlight w:val="yellow"/>
            </w:rPr>
            <w:t>Clique aqui para inserir o texto.</w:t>
          </w:r>
        </w:sdtContent>
      </w:sdt>
    </w:p>
    <w:p w:rsidR="00D065F2" w:rsidRPr="00B34A15" w:rsidRDefault="00B1386C" w:rsidP="005D16FA">
      <w:pPr>
        <w:jc w:val="both"/>
        <w:rPr>
          <w:rFonts w:ascii="Arial" w:hAnsi="Arial" w:cs="Arial"/>
          <w:b/>
          <w:color w:val="auto"/>
          <w:highlight w:val="yellow"/>
        </w:rPr>
      </w:pPr>
      <w:sdt>
        <w:sdtPr>
          <w:rPr>
            <w:rFonts w:ascii="Arial" w:hAnsi="Arial" w:cs="Arial"/>
            <w:b/>
            <w:color w:val="auto"/>
            <w:highlight w:val="yellow"/>
          </w:rPr>
          <w:id w:val="-388952685"/>
          <w:placeholder>
            <w:docPart w:val="8CAE821F0E444BFD9452E2E20507AD7E"/>
          </w:placeholder>
          <w:showingPlcHdr/>
        </w:sdtPr>
        <w:sdtEndPr/>
        <w:sdtContent>
          <w:r w:rsidR="00D065F2" w:rsidRPr="00B34A15">
            <w:rPr>
              <w:rStyle w:val="TextodoEspaoReservado"/>
              <w:rFonts w:ascii="Arial" w:hAnsi="Arial" w:cs="Arial"/>
              <w:b/>
              <w:color w:val="auto"/>
              <w:highlight w:val="yellow"/>
            </w:rPr>
            <w:t>Clique aqui para inserir o texto.</w:t>
          </w:r>
        </w:sdtContent>
      </w:sdt>
    </w:p>
    <w:p w:rsidR="005D16FA" w:rsidRDefault="005D16FA" w:rsidP="005D16FA">
      <w:pPr>
        <w:jc w:val="both"/>
        <w:rPr>
          <w:rFonts w:ascii="Arial" w:hAnsi="Arial" w:cs="Arial"/>
          <w:color w:val="auto"/>
        </w:rPr>
      </w:pPr>
    </w:p>
    <w:p w:rsidR="004F3A79" w:rsidRPr="00B34A15" w:rsidRDefault="0062106D" w:rsidP="005D16FA">
      <w:pPr>
        <w:jc w:val="both"/>
        <w:rPr>
          <w:rFonts w:ascii="Arial" w:hAnsi="Arial" w:cs="Arial"/>
          <w:color w:val="auto"/>
        </w:rPr>
      </w:pPr>
      <w:r w:rsidRPr="00B34A15">
        <w:rPr>
          <w:rFonts w:ascii="Arial" w:hAnsi="Arial" w:cs="Arial"/>
          <w:color w:val="auto"/>
        </w:rPr>
        <w:t>Ressalta</w:t>
      </w:r>
      <w:r w:rsidR="00606E99" w:rsidRPr="00B34A15">
        <w:rPr>
          <w:rFonts w:ascii="Arial" w:hAnsi="Arial" w:cs="Arial"/>
          <w:color w:val="auto"/>
        </w:rPr>
        <w:t>mos</w:t>
      </w:r>
      <w:r w:rsidRPr="00B34A15">
        <w:rPr>
          <w:rFonts w:ascii="Arial" w:hAnsi="Arial" w:cs="Arial"/>
          <w:color w:val="auto"/>
        </w:rPr>
        <w:t xml:space="preserve"> que</w:t>
      </w:r>
      <w:r w:rsidR="00B34A15">
        <w:rPr>
          <w:rFonts w:ascii="Arial" w:hAnsi="Arial" w:cs="Arial"/>
          <w:color w:val="auto"/>
        </w:rPr>
        <w:t>,</w:t>
      </w:r>
      <w:r w:rsidRPr="00B34A15">
        <w:rPr>
          <w:rFonts w:ascii="Arial" w:hAnsi="Arial" w:cs="Arial"/>
          <w:color w:val="auto"/>
        </w:rPr>
        <w:t xml:space="preserve"> n</w:t>
      </w:r>
      <w:r w:rsidR="008D1BD0" w:rsidRPr="00B34A15">
        <w:rPr>
          <w:rFonts w:ascii="Arial" w:hAnsi="Arial" w:cs="Arial"/>
          <w:color w:val="auto"/>
        </w:rPr>
        <w:t xml:space="preserve">os termos do artigo 15 da RN 412 </w:t>
      </w:r>
      <w:r w:rsidR="00B34A15">
        <w:rPr>
          <w:rFonts w:ascii="Arial" w:hAnsi="Arial" w:cs="Arial"/>
          <w:color w:val="auto"/>
        </w:rPr>
        <w:t xml:space="preserve">da Agência Nacional de Saúde Suplementar (ANS) </w:t>
      </w:r>
      <w:r w:rsidR="008D1BD0" w:rsidRPr="00B34A15">
        <w:rPr>
          <w:rFonts w:ascii="Arial" w:hAnsi="Arial" w:cs="Arial"/>
          <w:color w:val="auto"/>
        </w:rPr>
        <w:t xml:space="preserve">de 10 de novembro de 2016, a solicitação de exclusão de beneficiário do plano de saúde </w:t>
      </w:r>
      <w:r w:rsidRPr="00B34A15">
        <w:rPr>
          <w:rFonts w:ascii="Arial" w:hAnsi="Arial" w:cs="Arial"/>
          <w:color w:val="auto"/>
        </w:rPr>
        <w:t xml:space="preserve">tem efeito imediato e caráter irrevogável a partir da ciência da operadora, resultando nas </w:t>
      </w:r>
      <w:r w:rsidR="008D1BD0" w:rsidRPr="00B34A15">
        <w:rPr>
          <w:rFonts w:ascii="Arial" w:hAnsi="Arial" w:cs="Arial"/>
          <w:color w:val="auto"/>
        </w:rPr>
        <w:t>seguintes</w:t>
      </w:r>
      <w:r w:rsidRPr="00B34A15">
        <w:rPr>
          <w:rFonts w:ascii="Arial" w:hAnsi="Arial" w:cs="Arial"/>
          <w:color w:val="auto"/>
        </w:rPr>
        <w:t xml:space="preserve"> </w:t>
      </w:r>
      <w:r w:rsidR="008D1BD0" w:rsidRPr="00B34A15">
        <w:rPr>
          <w:rFonts w:ascii="Arial" w:hAnsi="Arial" w:cs="Arial"/>
          <w:color w:val="auto"/>
        </w:rPr>
        <w:t>consequências:</w:t>
      </w:r>
    </w:p>
    <w:p w:rsidR="008D1BD0" w:rsidRPr="00B34A15" w:rsidRDefault="008D1BD0" w:rsidP="005D16FA">
      <w:pPr>
        <w:jc w:val="both"/>
        <w:rPr>
          <w:rFonts w:ascii="Arial" w:hAnsi="Arial" w:cs="Arial"/>
          <w:color w:val="auto"/>
        </w:rPr>
      </w:pPr>
    </w:p>
    <w:p w:rsidR="008D1BD0" w:rsidRPr="00B34A15" w:rsidRDefault="0062106D" w:rsidP="005D16FA">
      <w:pPr>
        <w:jc w:val="both"/>
        <w:rPr>
          <w:rFonts w:ascii="Arial" w:hAnsi="Arial" w:cs="Arial"/>
          <w:color w:val="auto"/>
        </w:rPr>
      </w:pPr>
      <w:r w:rsidRPr="00B34A15">
        <w:rPr>
          <w:rFonts w:ascii="Arial" w:hAnsi="Arial" w:cs="Arial"/>
          <w:b/>
          <w:color w:val="auto"/>
        </w:rPr>
        <w:t>1</w:t>
      </w:r>
      <w:r w:rsidR="008D1BD0" w:rsidRPr="00B34A15">
        <w:rPr>
          <w:rFonts w:ascii="Arial" w:hAnsi="Arial" w:cs="Arial"/>
          <w:color w:val="auto"/>
        </w:rPr>
        <w:t xml:space="preserve"> – </w:t>
      </w:r>
      <w:r w:rsidRPr="00B34A15">
        <w:rPr>
          <w:rFonts w:ascii="Arial" w:hAnsi="Arial" w:cs="Arial"/>
          <w:color w:val="auto"/>
        </w:rPr>
        <w:t>Eventual</w:t>
      </w:r>
      <w:r w:rsidR="008D1BD0" w:rsidRPr="00B34A15">
        <w:rPr>
          <w:rFonts w:ascii="Arial" w:hAnsi="Arial" w:cs="Arial"/>
          <w:color w:val="auto"/>
        </w:rPr>
        <w:t xml:space="preserve"> ingresso em novo plano de saúde poderá importar:</w:t>
      </w:r>
    </w:p>
    <w:p w:rsidR="0062106D" w:rsidRPr="00B34A15" w:rsidRDefault="0062106D" w:rsidP="005D16FA">
      <w:pPr>
        <w:ind w:left="720"/>
        <w:jc w:val="both"/>
        <w:rPr>
          <w:rFonts w:ascii="Arial" w:hAnsi="Arial" w:cs="Arial"/>
          <w:color w:val="auto"/>
        </w:rPr>
      </w:pPr>
    </w:p>
    <w:p w:rsidR="008D1BD0" w:rsidRPr="00B34A15" w:rsidRDefault="008D1BD0" w:rsidP="005D16FA">
      <w:pPr>
        <w:ind w:left="720"/>
        <w:jc w:val="both"/>
        <w:rPr>
          <w:rFonts w:ascii="Arial" w:hAnsi="Arial" w:cs="Arial"/>
          <w:color w:val="auto"/>
        </w:rPr>
      </w:pPr>
      <w:r w:rsidRPr="00B34A15">
        <w:rPr>
          <w:rFonts w:ascii="Arial" w:hAnsi="Arial" w:cs="Arial"/>
          <w:color w:val="auto"/>
        </w:rPr>
        <w:t>a) no cumprimento de novos períodos de carência, observado o disposto no inciso V do artigo 12, da</w:t>
      </w:r>
      <w:r w:rsidR="0062106D" w:rsidRPr="00B34A15">
        <w:rPr>
          <w:rFonts w:ascii="Arial" w:hAnsi="Arial" w:cs="Arial"/>
          <w:color w:val="auto"/>
        </w:rPr>
        <w:t xml:space="preserve"> </w:t>
      </w:r>
      <w:r w:rsidRPr="00B34A15">
        <w:rPr>
          <w:rFonts w:ascii="Arial" w:hAnsi="Arial" w:cs="Arial"/>
          <w:color w:val="auto"/>
        </w:rPr>
        <w:t>Lei nº 9.656, de 3 de junho de 1998;</w:t>
      </w:r>
    </w:p>
    <w:p w:rsidR="0062106D" w:rsidRPr="00B34A15" w:rsidRDefault="0062106D" w:rsidP="005D16FA">
      <w:pPr>
        <w:ind w:left="720"/>
        <w:jc w:val="both"/>
        <w:rPr>
          <w:rFonts w:ascii="Arial" w:hAnsi="Arial" w:cs="Arial"/>
          <w:color w:val="auto"/>
        </w:rPr>
      </w:pPr>
    </w:p>
    <w:p w:rsidR="008D1BD0" w:rsidRPr="00B34A15" w:rsidRDefault="008D1BD0" w:rsidP="005D16FA">
      <w:pPr>
        <w:ind w:left="720"/>
        <w:jc w:val="both"/>
        <w:rPr>
          <w:rFonts w:ascii="Arial" w:hAnsi="Arial" w:cs="Arial"/>
          <w:color w:val="auto"/>
        </w:rPr>
      </w:pPr>
      <w:r w:rsidRPr="00B34A15">
        <w:rPr>
          <w:rFonts w:ascii="Arial" w:hAnsi="Arial" w:cs="Arial"/>
          <w:color w:val="auto"/>
        </w:rPr>
        <w:t>b) na perda do direito à portabilidade de carências, caso não tenha sido este o motivo do pedido, nos</w:t>
      </w:r>
      <w:r w:rsidR="0062106D" w:rsidRPr="00B34A15">
        <w:rPr>
          <w:rFonts w:ascii="Arial" w:hAnsi="Arial" w:cs="Arial"/>
          <w:color w:val="auto"/>
        </w:rPr>
        <w:t xml:space="preserve"> </w:t>
      </w:r>
      <w:r w:rsidRPr="00B34A15">
        <w:rPr>
          <w:rFonts w:ascii="Arial" w:hAnsi="Arial" w:cs="Arial"/>
          <w:color w:val="auto"/>
        </w:rPr>
        <w:t>termos previstos na RN nº 186, de 14 de janeiro de 2009, que dispõe, em especial, sobre a</w:t>
      </w:r>
      <w:r w:rsidR="0062106D" w:rsidRPr="00B34A15">
        <w:rPr>
          <w:rFonts w:ascii="Arial" w:hAnsi="Arial" w:cs="Arial"/>
          <w:color w:val="auto"/>
        </w:rPr>
        <w:t xml:space="preserve"> </w:t>
      </w:r>
      <w:r w:rsidRPr="00B34A15">
        <w:rPr>
          <w:rFonts w:ascii="Arial" w:hAnsi="Arial" w:cs="Arial"/>
          <w:color w:val="auto"/>
        </w:rPr>
        <w:t>regulamentação da portabilidade das carências previstas no inciso V do art. 12 da Lei nº 9.656, de 3</w:t>
      </w:r>
      <w:r w:rsidR="0062106D" w:rsidRPr="00B34A15">
        <w:rPr>
          <w:rFonts w:ascii="Arial" w:hAnsi="Arial" w:cs="Arial"/>
          <w:color w:val="auto"/>
        </w:rPr>
        <w:t xml:space="preserve"> </w:t>
      </w:r>
      <w:r w:rsidRPr="00B34A15">
        <w:rPr>
          <w:rFonts w:ascii="Arial" w:hAnsi="Arial" w:cs="Arial"/>
          <w:color w:val="auto"/>
        </w:rPr>
        <w:t>de junho de 1998;</w:t>
      </w:r>
    </w:p>
    <w:p w:rsidR="0062106D" w:rsidRPr="00B34A15" w:rsidRDefault="0062106D" w:rsidP="005D16FA">
      <w:pPr>
        <w:ind w:left="720"/>
        <w:jc w:val="both"/>
        <w:rPr>
          <w:rFonts w:ascii="Arial" w:hAnsi="Arial" w:cs="Arial"/>
          <w:color w:val="auto"/>
        </w:rPr>
      </w:pPr>
    </w:p>
    <w:p w:rsidR="008D1BD0" w:rsidRPr="00B34A15" w:rsidRDefault="008D1BD0" w:rsidP="005D16FA">
      <w:pPr>
        <w:ind w:left="720"/>
        <w:jc w:val="both"/>
        <w:rPr>
          <w:rFonts w:ascii="Arial" w:hAnsi="Arial" w:cs="Arial"/>
          <w:color w:val="auto"/>
        </w:rPr>
      </w:pPr>
      <w:r w:rsidRPr="00B34A15">
        <w:rPr>
          <w:rFonts w:ascii="Arial" w:hAnsi="Arial" w:cs="Arial"/>
          <w:color w:val="auto"/>
        </w:rPr>
        <w:t>c) no preenchimento de nova declaração de saúde, e, caso haja doença ou lesão preexistente – DLP,</w:t>
      </w:r>
      <w:r w:rsidR="0062106D" w:rsidRPr="00B34A15">
        <w:rPr>
          <w:rFonts w:ascii="Arial" w:hAnsi="Arial" w:cs="Arial"/>
          <w:color w:val="auto"/>
        </w:rPr>
        <w:t xml:space="preserve"> </w:t>
      </w:r>
      <w:r w:rsidRPr="00B34A15">
        <w:rPr>
          <w:rFonts w:ascii="Arial" w:hAnsi="Arial" w:cs="Arial"/>
          <w:color w:val="auto"/>
        </w:rPr>
        <w:t>no cumprimento de Cobertura Parcial Temporária – CPT, que determina, por um período</w:t>
      </w:r>
      <w:r w:rsidR="0062106D" w:rsidRPr="00B34A15">
        <w:rPr>
          <w:rFonts w:ascii="Arial" w:hAnsi="Arial" w:cs="Arial"/>
          <w:color w:val="auto"/>
        </w:rPr>
        <w:t xml:space="preserve"> </w:t>
      </w:r>
      <w:r w:rsidRPr="00B34A15">
        <w:rPr>
          <w:rFonts w:ascii="Arial" w:hAnsi="Arial" w:cs="Arial"/>
          <w:color w:val="auto"/>
        </w:rPr>
        <w:t>ininterrupto de até 24 meses, a partir da data da contratação ou adesão ao novo plano, a suspensão</w:t>
      </w:r>
      <w:r w:rsidR="0062106D" w:rsidRPr="00B34A15">
        <w:rPr>
          <w:rFonts w:ascii="Arial" w:hAnsi="Arial" w:cs="Arial"/>
          <w:color w:val="auto"/>
        </w:rPr>
        <w:t xml:space="preserve"> </w:t>
      </w:r>
      <w:r w:rsidRPr="00B34A15">
        <w:rPr>
          <w:rFonts w:ascii="Arial" w:hAnsi="Arial" w:cs="Arial"/>
          <w:color w:val="auto"/>
        </w:rPr>
        <w:t>da cobertura de Procedimentos de Alta Complexidade (PAC), leitos de alta tecnologia e</w:t>
      </w:r>
      <w:r w:rsidR="0062106D" w:rsidRPr="00B34A15">
        <w:rPr>
          <w:rFonts w:ascii="Arial" w:hAnsi="Arial" w:cs="Arial"/>
          <w:color w:val="auto"/>
        </w:rPr>
        <w:t xml:space="preserve"> </w:t>
      </w:r>
      <w:r w:rsidRPr="00B34A15">
        <w:rPr>
          <w:rFonts w:ascii="Arial" w:hAnsi="Arial" w:cs="Arial"/>
          <w:color w:val="auto"/>
        </w:rPr>
        <w:t>procedimentos cirúrgicos;</w:t>
      </w:r>
    </w:p>
    <w:p w:rsidR="0062106D" w:rsidRPr="00B34A15" w:rsidRDefault="0062106D" w:rsidP="005D16FA">
      <w:pPr>
        <w:jc w:val="both"/>
        <w:rPr>
          <w:rFonts w:ascii="Arial" w:hAnsi="Arial" w:cs="Arial"/>
          <w:color w:val="auto"/>
        </w:rPr>
      </w:pPr>
    </w:p>
    <w:p w:rsidR="008D1BD0" w:rsidRDefault="0062106D" w:rsidP="005D16FA">
      <w:pPr>
        <w:jc w:val="both"/>
        <w:rPr>
          <w:rFonts w:ascii="Arial" w:hAnsi="Arial" w:cs="Arial"/>
          <w:color w:val="auto"/>
        </w:rPr>
      </w:pPr>
      <w:r w:rsidRPr="00B34A15">
        <w:rPr>
          <w:rFonts w:ascii="Arial" w:hAnsi="Arial" w:cs="Arial"/>
          <w:b/>
          <w:color w:val="auto"/>
        </w:rPr>
        <w:t>2</w:t>
      </w:r>
      <w:r w:rsidR="008D1BD0" w:rsidRPr="00B34A15">
        <w:rPr>
          <w:rFonts w:ascii="Arial" w:hAnsi="Arial" w:cs="Arial"/>
          <w:color w:val="auto"/>
        </w:rPr>
        <w:t xml:space="preserve"> - </w:t>
      </w:r>
      <w:r w:rsidRPr="00B34A15">
        <w:rPr>
          <w:rFonts w:ascii="Arial" w:hAnsi="Arial" w:cs="Arial"/>
          <w:color w:val="auto"/>
        </w:rPr>
        <w:t>Efeito</w:t>
      </w:r>
      <w:r w:rsidR="008D1BD0" w:rsidRPr="00B34A15">
        <w:rPr>
          <w:rFonts w:ascii="Arial" w:hAnsi="Arial" w:cs="Arial"/>
          <w:color w:val="auto"/>
        </w:rPr>
        <w:t xml:space="preserve"> imediato e caráter irrevogável da solicitação de cancelamento do contrato ou exclusão de</w:t>
      </w:r>
      <w:r w:rsidRPr="00B34A15">
        <w:rPr>
          <w:rFonts w:ascii="Arial" w:hAnsi="Arial" w:cs="Arial"/>
          <w:color w:val="auto"/>
        </w:rPr>
        <w:t xml:space="preserve"> </w:t>
      </w:r>
      <w:r w:rsidR="008D1BD0" w:rsidRPr="00B34A15">
        <w:rPr>
          <w:rFonts w:ascii="Arial" w:hAnsi="Arial" w:cs="Arial"/>
          <w:color w:val="auto"/>
        </w:rPr>
        <w:t>beneficiário, a partir da ciência da operadora;</w:t>
      </w:r>
    </w:p>
    <w:p w:rsidR="00B34A15" w:rsidRPr="00B34A15" w:rsidRDefault="00B34A15" w:rsidP="005D16FA">
      <w:pPr>
        <w:jc w:val="both"/>
        <w:rPr>
          <w:rFonts w:ascii="Arial" w:hAnsi="Arial" w:cs="Arial"/>
          <w:color w:val="auto"/>
        </w:rPr>
      </w:pPr>
    </w:p>
    <w:p w:rsidR="005119B0" w:rsidRPr="00B34A15" w:rsidRDefault="0062106D" w:rsidP="005D16FA">
      <w:pPr>
        <w:jc w:val="both"/>
        <w:rPr>
          <w:rFonts w:ascii="Arial" w:hAnsi="Arial" w:cs="Arial"/>
          <w:color w:val="auto"/>
        </w:rPr>
      </w:pPr>
      <w:r w:rsidRPr="00B34A15">
        <w:rPr>
          <w:rFonts w:ascii="Arial" w:hAnsi="Arial" w:cs="Arial"/>
          <w:b/>
          <w:color w:val="auto"/>
        </w:rPr>
        <w:t>3</w:t>
      </w:r>
      <w:r w:rsidR="008D1BD0" w:rsidRPr="00B34A15">
        <w:rPr>
          <w:rFonts w:ascii="Arial" w:hAnsi="Arial" w:cs="Arial"/>
          <w:color w:val="auto"/>
        </w:rPr>
        <w:t xml:space="preserve"> – </w:t>
      </w:r>
      <w:r w:rsidR="004C51FE" w:rsidRPr="00B34A15">
        <w:rPr>
          <w:rFonts w:ascii="Arial" w:hAnsi="Arial" w:cs="Arial"/>
          <w:color w:val="auto"/>
        </w:rPr>
        <w:t>A</w:t>
      </w:r>
      <w:r w:rsidR="008D1BD0" w:rsidRPr="00B34A15">
        <w:rPr>
          <w:rFonts w:ascii="Arial" w:hAnsi="Arial" w:cs="Arial"/>
          <w:color w:val="auto"/>
        </w:rPr>
        <w:t>s contraprestações pecuniárias vencidas e/ou eventuais coparticipações devidas, nos planos em</w:t>
      </w:r>
      <w:r w:rsidRPr="00B34A15">
        <w:rPr>
          <w:rFonts w:ascii="Arial" w:hAnsi="Arial" w:cs="Arial"/>
          <w:color w:val="auto"/>
        </w:rPr>
        <w:t xml:space="preserve"> </w:t>
      </w:r>
      <w:r w:rsidR="008D1BD0" w:rsidRPr="00B34A15">
        <w:rPr>
          <w:rFonts w:ascii="Arial" w:hAnsi="Arial" w:cs="Arial"/>
          <w:color w:val="auto"/>
        </w:rPr>
        <w:t>pré-pagamento ou em pós-pagamento, pela utilização de serviços realizados antes da solicitação de</w:t>
      </w:r>
      <w:r w:rsidRPr="00B34A15">
        <w:rPr>
          <w:rFonts w:ascii="Arial" w:hAnsi="Arial" w:cs="Arial"/>
          <w:color w:val="auto"/>
        </w:rPr>
        <w:t xml:space="preserve"> </w:t>
      </w:r>
      <w:r w:rsidR="008D1BD0" w:rsidRPr="00B34A15">
        <w:rPr>
          <w:rFonts w:ascii="Arial" w:hAnsi="Arial" w:cs="Arial"/>
          <w:color w:val="auto"/>
        </w:rPr>
        <w:t>cancelamento ou exclusão do plano de saúde são de responsabilidade do beneficiário;</w:t>
      </w:r>
    </w:p>
    <w:p w:rsidR="005119B0" w:rsidRPr="00B34A15" w:rsidRDefault="005119B0" w:rsidP="005D16FA">
      <w:pPr>
        <w:jc w:val="both"/>
        <w:rPr>
          <w:rFonts w:ascii="Arial" w:hAnsi="Arial" w:cs="Arial"/>
          <w:color w:val="auto"/>
        </w:rPr>
      </w:pPr>
    </w:p>
    <w:p w:rsidR="008D1BD0" w:rsidRDefault="0062106D" w:rsidP="005D16FA">
      <w:pPr>
        <w:jc w:val="both"/>
        <w:rPr>
          <w:rFonts w:ascii="Arial" w:hAnsi="Arial" w:cs="Arial"/>
          <w:color w:val="auto"/>
        </w:rPr>
      </w:pPr>
      <w:r w:rsidRPr="00B34A15">
        <w:rPr>
          <w:rFonts w:ascii="Arial" w:hAnsi="Arial" w:cs="Arial"/>
          <w:b/>
          <w:color w:val="auto"/>
        </w:rPr>
        <w:t>4</w:t>
      </w:r>
      <w:r w:rsidR="008D1BD0" w:rsidRPr="00B34A15">
        <w:rPr>
          <w:rFonts w:ascii="Arial" w:hAnsi="Arial" w:cs="Arial"/>
          <w:color w:val="auto"/>
        </w:rPr>
        <w:t xml:space="preserve"> - </w:t>
      </w:r>
      <w:r w:rsidRPr="00B34A15">
        <w:rPr>
          <w:rFonts w:ascii="Arial" w:hAnsi="Arial" w:cs="Arial"/>
          <w:color w:val="auto"/>
        </w:rPr>
        <w:t>As</w:t>
      </w:r>
      <w:r w:rsidR="008D1BD0" w:rsidRPr="00B34A15">
        <w:rPr>
          <w:rFonts w:ascii="Arial" w:hAnsi="Arial" w:cs="Arial"/>
          <w:color w:val="auto"/>
        </w:rPr>
        <w:t xml:space="preserve"> despesas decorrentes de eventuais utilizações dos serviços pelos beneficiários após a data de</w:t>
      </w:r>
      <w:r w:rsidRPr="00B34A15">
        <w:rPr>
          <w:rFonts w:ascii="Arial" w:hAnsi="Arial" w:cs="Arial"/>
          <w:color w:val="auto"/>
        </w:rPr>
        <w:t xml:space="preserve"> </w:t>
      </w:r>
      <w:r w:rsidR="008D1BD0" w:rsidRPr="00B34A15">
        <w:rPr>
          <w:rFonts w:ascii="Arial" w:hAnsi="Arial" w:cs="Arial"/>
          <w:color w:val="auto"/>
        </w:rPr>
        <w:t>solicitação de cancelamento ou exclusão do plano de saúde, inclusive nos casos de urgência ou</w:t>
      </w:r>
      <w:r w:rsidRPr="00B34A15">
        <w:rPr>
          <w:rFonts w:ascii="Arial" w:hAnsi="Arial" w:cs="Arial"/>
          <w:color w:val="auto"/>
        </w:rPr>
        <w:t xml:space="preserve"> </w:t>
      </w:r>
      <w:r w:rsidR="008D1BD0" w:rsidRPr="00B34A15">
        <w:rPr>
          <w:rFonts w:ascii="Arial" w:hAnsi="Arial" w:cs="Arial"/>
          <w:color w:val="auto"/>
        </w:rPr>
        <w:t>emergência, correrão por sua conta;</w:t>
      </w:r>
    </w:p>
    <w:p w:rsidR="00B34A15" w:rsidRPr="00B34A15" w:rsidRDefault="00B34A15" w:rsidP="005D16FA">
      <w:pPr>
        <w:jc w:val="both"/>
        <w:rPr>
          <w:rFonts w:ascii="Arial" w:hAnsi="Arial" w:cs="Arial"/>
          <w:color w:val="auto"/>
        </w:rPr>
      </w:pPr>
    </w:p>
    <w:p w:rsidR="005D16FA" w:rsidRDefault="0062106D" w:rsidP="005D16FA">
      <w:pPr>
        <w:jc w:val="both"/>
        <w:rPr>
          <w:rFonts w:ascii="Arial" w:hAnsi="Arial" w:cs="Arial"/>
          <w:color w:val="auto"/>
        </w:rPr>
      </w:pPr>
      <w:r w:rsidRPr="00B34A15">
        <w:rPr>
          <w:rFonts w:ascii="Arial" w:hAnsi="Arial" w:cs="Arial"/>
          <w:b/>
          <w:color w:val="auto"/>
        </w:rPr>
        <w:t>5</w:t>
      </w:r>
      <w:r w:rsidR="008D1BD0" w:rsidRPr="00B34A15">
        <w:rPr>
          <w:rFonts w:ascii="Arial" w:hAnsi="Arial" w:cs="Arial"/>
          <w:color w:val="auto"/>
        </w:rPr>
        <w:t xml:space="preserve"> – </w:t>
      </w:r>
      <w:r w:rsidRPr="00B34A15">
        <w:rPr>
          <w:rFonts w:ascii="Arial" w:hAnsi="Arial" w:cs="Arial"/>
          <w:color w:val="auto"/>
        </w:rPr>
        <w:t>A</w:t>
      </w:r>
      <w:r w:rsidR="008D1BD0" w:rsidRPr="00B34A15">
        <w:rPr>
          <w:rFonts w:ascii="Arial" w:hAnsi="Arial" w:cs="Arial"/>
          <w:color w:val="auto"/>
        </w:rPr>
        <w:t xml:space="preserve"> exclusão do beneficiário titular do contrato coletivo empresarial observará as</w:t>
      </w:r>
      <w:r w:rsidRPr="00B34A15">
        <w:rPr>
          <w:rFonts w:ascii="Arial" w:hAnsi="Arial" w:cs="Arial"/>
          <w:color w:val="auto"/>
        </w:rPr>
        <w:t xml:space="preserve"> </w:t>
      </w:r>
      <w:r w:rsidR="008D1BD0" w:rsidRPr="00B34A15">
        <w:rPr>
          <w:rFonts w:ascii="Arial" w:hAnsi="Arial" w:cs="Arial"/>
          <w:color w:val="auto"/>
        </w:rPr>
        <w:t>disposições contratuais quanto à exclusão ou não dos dependentes, conforme o disposto no inciso II</w:t>
      </w:r>
      <w:r w:rsidRPr="00B34A15">
        <w:rPr>
          <w:rFonts w:ascii="Arial" w:hAnsi="Arial" w:cs="Arial"/>
          <w:color w:val="auto"/>
        </w:rPr>
        <w:t xml:space="preserve"> </w:t>
      </w:r>
      <w:r w:rsidR="008D1BD0" w:rsidRPr="00B34A15">
        <w:rPr>
          <w:rFonts w:ascii="Arial" w:hAnsi="Arial" w:cs="Arial"/>
          <w:color w:val="auto"/>
        </w:rPr>
        <w:t>do parágrafo único do artigo 18, da RN nº 195, de 14 de julho de 2009, que dispõe sobre a</w:t>
      </w:r>
      <w:r w:rsidRPr="00B34A15">
        <w:rPr>
          <w:rFonts w:ascii="Arial" w:hAnsi="Arial" w:cs="Arial"/>
          <w:color w:val="auto"/>
        </w:rPr>
        <w:t xml:space="preserve"> </w:t>
      </w:r>
      <w:r w:rsidR="008D1BD0" w:rsidRPr="00B34A15">
        <w:rPr>
          <w:rFonts w:ascii="Arial" w:hAnsi="Arial" w:cs="Arial"/>
          <w:color w:val="auto"/>
        </w:rPr>
        <w:t>classificação e características dos planos privados de assistência à saúde, regulamenta a sua</w:t>
      </w:r>
      <w:r w:rsidRPr="00B34A15">
        <w:t xml:space="preserve"> </w:t>
      </w:r>
      <w:r w:rsidRPr="00B34A15">
        <w:rPr>
          <w:rFonts w:ascii="Arial" w:hAnsi="Arial" w:cs="Arial"/>
          <w:color w:val="auto"/>
        </w:rPr>
        <w:t>contratação, institui a orientação para contratação de planos privados de assistência à</w:t>
      </w:r>
      <w:r w:rsidR="00F32C9F">
        <w:rPr>
          <w:rFonts w:ascii="Arial" w:hAnsi="Arial" w:cs="Arial"/>
          <w:color w:val="auto"/>
        </w:rPr>
        <w:t xml:space="preserve"> saúde e dá outras providências</w:t>
      </w:r>
    </w:p>
    <w:p w:rsidR="00F32C9F" w:rsidRPr="00B34A15" w:rsidRDefault="00F32C9F" w:rsidP="005D16FA">
      <w:pPr>
        <w:jc w:val="both"/>
        <w:rPr>
          <w:rFonts w:ascii="Arial" w:hAnsi="Arial" w:cs="Arial"/>
          <w:color w:val="auto"/>
        </w:rPr>
      </w:pPr>
    </w:p>
    <w:p w:rsidR="004C51FE" w:rsidRPr="00B34A15" w:rsidRDefault="00606E99" w:rsidP="005D16FA">
      <w:pPr>
        <w:rPr>
          <w:rFonts w:ascii="Arial" w:hAnsi="Arial" w:cs="Arial"/>
          <w:color w:val="auto"/>
        </w:rPr>
      </w:pPr>
      <w:r w:rsidRPr="00B34A15">
        <w:rPr>
          <w:rFonts w:ascii="Arial" w:hAnsi="Arial" w:cs="Arial"/>
          <w:color w:val="auto"/>
        </w:rPr>
        <w:t xml:space="preserve">Comunicamos que todas as utilizações do plano de saúde </w:t>
      </w:r>
      <w:r w:rsidR="004C51FE" w:rsidRPr="00B34A15">
        <w:rPr>
          <w:rFonts w:ascii="Arial" w:hAnsi="Arial" w:cs="Arial"/>
          <w:color w:val="auto"/>
        </w:rPr>
        <w:t>realizad</w:t>
      </w:r>
      <w:r w:rsidRPr="00B34A15">
        <w:rPr>
          <w:rFonts w:ascii="Arial" w:hAnsi="Arial" w:cs="Arial"/>
          <w:color w:val="auto"/>
        </w:rPr>
        <w:t>a</w:t>
      </w:r>
      <w:r w:rsidR="004C51FE" w:rsidRPr="00B34A15">
        <w:rPr>
          <w:rFonts w:ascii="Arial" w:hAnsi="Arial" w:cs="Arial"/>
          <w:color w:val="auto"/>
        </w:rPr>
        <w:t xml:space="preserve">s </w:t>
      </w:r>
      <w:r w:rsidR="00D7746A" w:rsidRPr="00B34A15">
        <w:rPr>
          <w:rFonts w:ascii="Arial" w:hAnsi="Arial" w:cs="Arial"/>
          <w:color w:val="auto"/>
        </w:rPr>
        <w:t xml:space="preserve">pelos beneficiários </w:t>
      </w:r>
      <w:r w:rsidR="004C51FE" w:rsidRPr="00B34A15">
        <w:rPr>
          <w:rFonts w:ascii="Arial" w:hAnsi="Arial" w:cs="Arial"/>
          <w:color w:val="auto"/>
        </w:rPr>
        <w:t xml:space="preserve">até </w:t>
      </w:r>
      <w:r w:rsidRPr="00B34A15">
        <w:rPr>
          <w:rFonts w:ascii="Arial" w:hAnsi="Arial" w:cs="Arial"/>
          <w:color w:val="auto"/>
        </w:rPr>
        <w:t>a data</w:t>
      </w:r>
      <w:r w:rsidR="00894AE6" w:rsidRPr="00B34A15">
        <w:rPr>
          <w:rFonts w:ascii="Arial" w:hAnsi="Arial" w:cs="Arial"/>
          <w:color w:val="auto"/>
        </w:rPr>
        <w:t xml:space="preserve"> de</w:t>
      </w:r>
      <w:r w:rsidRPr="00B34A15">
        <w:rPr>
          <w:rFonts w:ascii="Arial" w:hAnsi="Arial" w:cs="Arial"/>
          <w:color w:val="auto"/>
        </w:rPr>
        <w:t xml:space="preserve"> exclusão </w:t>
      </w:r>
      <w:r w:rsidR="00D7746A" w:rsidRPr="00B34A15">
        <w:rPr>
          <w:rFonts w:ascii="Arial" w:hAnsi="Arial" w:cs="Arial"/>
          <w:color w:val="auto"/>
        </w:rPr>
        <w:t xml:space="preserve">do </w:t>
      </w:r>
      <w:r w:rsidRPr="00B34A15">
        <w:rPr>
          <w:rFonts w:ascii="Arial" w:hAnsi="Arial" w:cs="Arial"/>
          <w:color w:val="auto"/>
        </w:rPr>
        <w:t>plano</w:t>
      </w:r>
      <w:r w:rsidR="00D7746A" w:rsidRPr="00B34A15">
        <w:rPr>
          <w:rFonts w:ascii="Arial" w:hAnsi="Arial" w:cs="Arial"/>
          <w:color w:val="auto"/>
        </w:rPr>
        <w:t>,</w:t>
      </w:r>
      <w:r w:rsidR="00894AE6" w:rsidRPr="00B34A15">
        <w:rPr>
          <w:rFonts w:ascii="Arial" w:hAnsi="Arial" w:cs="Arial"/>
          <w:color w:val="auto"/>
        </w:rPr>
        <w:t xml:space="preserve"> serão c</w:t>
      </w:r>
      <w:r w:rsidRPr="00B34A15">
        <w:rPr>
          <w:rFonts w:ascii="Arial" w:hAnsi="Arial" w:cs="Arial"/>
          <w:color w:val="auto"/>
        </w:rPr>
        <w:t xml:space="preserve">obradas posteriormente pela </w:t>
      </w:r>
      <w:r w:rsidR="006B3F83" w:rsidRPr="00B34A15">
        <w:rPr>
          <w:rFonts w:ascii="Arial" w:hAnsi="Arial" w:cs="Arial"/>
          <w:color w:val="auto"/>
        </w:rPr>
        <w:t>Funcesp</w:t>
      </w:r>
      <w:r w:rsidR="004C51FE" w:rsidRPr="00B34A15">
        <w:rPr>
          <w:rFonts w:ascii="Arial" w:hAnsi="Arial" w:cs="Arial"/>
          <w:color w:val="auto"/>
        </w:rPr>
        <w:t>.</w:t>
      </w:r>
    </w:p>
    <w:sectPr w:rsidR="004C51FE" w:rsidRPr="00B34A15" w:rsidSect="00F32C9F">
      <w:headerReference w:type="default" r:id="rId9"/>
      <w:headerReference w:type="first" r:id="rId10"/>
      <w:pgSz w:w="11907" w:h="16839" w:code="9"/>
      <w:pgMar w:top="1560" w:right="1134" w:bottom="1134" w:left="1134" w:header="56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86C" w:rsidRDefault="00B1386C">
      <w:pPr>
        <w:spacing w:before="0" w:after="0"/>
      </w:pPr>
      <w:r>
        <w:separator/>
      </w:r>
    </w:p>
  </w:endnote>
  <w:endnote w:type="continuationSeparator" w:id="0">
    <w:p w:rsidR="00B1386C" w:rsidRDefault="00B138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86C" w:rsidRDefault="00B1386C">
      <w:pPr>
        <w:spacing w:before="0" w:after="0"/>
      </w:pPr>
      <w:r>
        <w:separator/>
      </w:r>
    </w:p>
  </w:footnote>
  <w:footnote w:type="continuationSeparator" w:id="0">
    <w:p w:rsidR="00B1386C" w:rsidRDefault="00B138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3213"/>
      <w:gridCol w:w="3213"/>
      <w:gridCol w:w="3213"/>
    </w:tblGrid>
    <w:tr w:rsidR="005D16FA" w:rsidRPr="005D16FA" w:rsidTr="00781350">
      <w:tc>
        <w:tcPr>
          <w:tcW w:w="3213" w:type="dxa"/>
        </w:tcPr>
        <w:p w:rsidR="005D16FA" w:rsidRPr="005D16FA" w:rsidRDefault="005D16FA" w:rsidP="005D16FA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</w:tabs>
            <w:autoSpaceDE w:val="0"/>
            <w:autoSpaceDN w:val="0"/>
            <w:adjustRightInd w:val="0"/>
            <w:spacing w:after="0"/>
            <w:rPr>
              <w:rFonts w:ascii="Arial" w:hAnsi="Arial" w:cs="Arial"/>
              <w:sz w:val="24"/>
              <w:szCs w:val="24"/>
            </w:rPr>
          </w:pPr>
          <w:r w:rsidRPr="005D16FA">
            <w:rPr>
              <w:rFonts w:ascii="Arial" w:hAnsi="Arial" w:cs="Arial"/>
              <w:color w:val="000000"/>
              <w:sz w:val="17"/>
              <w:szCs w:val="17"/>
            </w:rPr>
            <w:t>Alameda Santos 2477</w:t>
          </w:r>
        </w:p>
        <w:p w:rsidR="005D16FA" w:rsidRPr="005D16FA" w:rsidRDefault="005D16FA" w:rsidP="005D16FA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</w:tabs>
            <w:autoSpaceDE w:val="0"/>
            <w:autoSpaceDN w:val="0"/>
            <w:adjustRightInd w:val="0"/>
            <w:spacing w:after="0"/>
            <w:rPr>
              <w:rFonts w:ascii="Arial" w:hAnsi="Arial" w:cs="Arial"/>
              <w:sz w:val="24"/>
              <w:szCs w:val="24"/>
            </w:rPr>
          </w:pPr>
          <w:r w:rsidRPr="005D16FA">
            <w:rPr>
              <w:rFonts w:ascii="Arial" w:hAnsi="Arial" w:cs="Arial"/>
              <w:color w:val="000000"/>
              <w:sz w:val="17"/>
              <w:szCs w:val="17"/>
            </w:rPr>
            <w:t>01419 907   São Paulo   SP</w:t>
          </w:r>
        </w:p>
        <w:p w:rsidR="005D16FA" w:rsidRPr="005D16FA" w:rsidRDefault="005D16FA" w:rsidP="005D16FA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</w:tabs>
            <w:autoSpaceDE w:val="0"/>
            <w:autoSpaceDN w:val="0"/>
            <w:adjustRightInd w:val="0"/>
            <w:spacing w:after="0"/>
          </w:pPr>
          <w:r w:rsidRPr="005D16FA">
            <w:rPr>
              <w:rFonts w:ascii="Arial" w:hAnsi="Arial" w:cs="Arial"/>
              <w:color w:val="000000"/>
              <w:sz w:val="17"/>
              <w:szCs w:val="17"/>
            </w:rPr>
            <w:t>funcesp.com.br</w:t>
          </w:r>
        </w:p>
      </w:tc>
      <w:tc>
        <w:tcPr>
          <w:tcW w:w="3213" w:type="dxa"/>
        </w:tcPr>
        <w:p w:rsidR="005D16FA" w:rsidRPr="005D16FA" w:rsidRDefault="005D16FA" w:rsidP="005D16FA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</w:tabs>
            <w:autoSpaceDE w:val="0"/>
            <w:autoSpaceDN w:val="0"/>
            <w:adjustRightInd w:val="0"/>
            <w:spacing w:after="0"/>
            <w:rPr>
              <w:rFonts w:ascii="Arial" w:hAnsi="Arial" w:cs="Arial"/>
              <w:sz w:val="24"/>
              <w:szCs w:val="24"/>
            </w:rPr>
          </w:pPr>
          <w:r w:rsidRPr="005D16FA">
            <w:rPr>
              <w:rFonts w:ascii="Arial" w:hAnsi="Arial" w:cs="Arial"/>
              <w:color w:val="000000"/>
              <w:sz w:val="17"/>
              <w:szCs w:val="17"/>
            </w:rPr>
            <w:t>Disque-Funcesp</w:t>
          </w:r>
        </w:p>
        <w:p w:rsidR="005D16FA" w:rsidRPr="005D16FA" w:rsidRDefault="005D16FA" w:rsidP="005D16FA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</w:tabs>
            <w:autoSpaceDE w:val="0"/>
            <w:autoSpaceDN w:val="0"/>
            <w:adjustRightInd w:val="0"/>
            <w:spacing w:after="0"/>
            <w:rPr>
              <w:rFonts w:ascii="Arial" w:hAnsi="Arial" w:cs="Arial"/>
              <w:sz w:val="24"/>
              <w:szCs w:val="24"/>
            </w:rPr>
          </w:pPr>
          <w:r w:rsidRPr="005D16FA">
            <w:rPr>
              <w:rFonts w:ascii="Arial" w:hAnsi="Arial" w:cs="Arial"/>
              <w:color w:val="000000"/>
              <w:sz w:val="17"/>
              <w:szCs w:val="17"/>
            </w:rPr>
            <w:t xml:space="preserve">+  </w:t>
          </w:r>
          <w:proofErr w:type="gramStart"/>
          <w:r w:rsidRPr="005D16FA">
            <w:rPr>
              <w:rFonts w:ascii="Arial" w:hAnsi="Arial" w:cs="Arial"/>
              <w:color w:val="000000"/>
              <w:sz w:val="17"/>
              <w:szCs w:val="17"/>
            </w:rPr>
            <w:t>55  11</w:t>
          </w:r>
          <w:proofErr w:type="gramEnd"/>
          <w:r w:rsidRPr="005D16FA">
            <w:rPr>
              <w:rFonts w:ascii="Arial" w:hAnsi="Arial" w:cs="Arial"/>
              <w:color w:val="000000"/>
              <w:sz w:val="17"/>
              <w:szCs w:val="17"/>
            </w:rPr>
            <w:t xml:space="preserve">  3065 3000</w:t>
          </w:r>
        </w:p>
        <w:p w:rsidR="005D16FA" w:rsidRPr="005D16FA" w:rsidRDefault="005D16FA" w:rsidP="005D16FA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</w:tabs>
            <w:autoSpaceDE w:val="0"/>
            <w:autoSpaceDN w:val="0"/>
            <w:adjustRightInd w:val="0"/>
            <w:spacing w:after="0"/>
          </w:pPr>
          <w:r w:rsidRPr="005D16FA">
            <w:rPr>
              <w:rFonts w:ascii="Arial" w:hAnsi="Arial" w:cs="Arial"/>
              <w:color w:val="000000"/>
              <w:sz w:val="17"/>
              <w:szCs w:val="17"/>
            </w:rPr>
            <w:t>0800 012 7173</w:t>
          </w:r>
        </w:p>
      </w:tc>
      <w:tc>
        <w:tcPr>
          <w:tcW w:w="3213" w:type="dxa"/>
        </w:tcPr>
        <w:p w:rsidR="005D16FA" w:rsidRPr="005D16FA" w:rsidRDefault="005D16FA" w:rsidP="005D16FA">
          <w:pPr>
            <w:pStyle w:val="Cabealho"/>
            <w:jc w:val="left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0288" behindDoc="1" locked="0" layoutInCell="0" allowOverlap="1" wp14:anchorId="0310050A" wp14:editId="2FB1EB21">
                <wp:simplePos x="0" y="0"/>
                <wp:positionH relativeFrom="page">
                  <wp:posOffset>1459278</wp:posOffset>
                </wp:positionH>
                <wp:positionV relativeFrom="topMargin">
                  <wp:posOffset>-104847</wp:posOffset>
                </wp:positionV>
                <wp:extent cx="1743075" cy="628650"/>
                <wp:effectExtent l="0" t="0" r="9525" b="0"/>
                <wp:wrapNone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5D16FA" w:rsidRDefault="005D16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3213"/>
      <w:gridCol w:w="3213"/>
      <w:gridCol w:w="3213"/>
    </w:tblGrid>
    <w:tr w:rsidR="005D16FA" w:rsidRPr="005D16FA" w:rsidTr="005D16FA">
      <w:tc>
        <w:tcPr>
          <w:tcW w:w="3213" w:type="dxa"/>
        </w:tcPr>
        <w:p w:rsidR="005D16FA" w:rsidRPr="005D16FA" w:rsidRDefault="005D16FA" w:rsidP="005D16FA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</w:tabs>
            <w:autoSpaceDE w:val="0"/>
            <w:autoSpaceDN w:val="0"/>
            <w:adjustRightInd w:val="0"/>
            <w:spacing w:after="0"/>
            <w:rPr>
              <w:rFonts w:ascii="Arial" w:hAnsi="Arial" w:cs="Arial"/>
              <w:sz w:val="24"/>
              <w:szCs w:val="24"/>
            </w:rPr>
          </w:pPr>
          <w:r w:rsidRPr="005D16FA">
            <w:rPr>
              <w:rFonts w:ascii="Arial" w:hAnsi="Arial" w:cs="Arial"/>
              <w:color w:val="000000"/>
              <w:sz w:val="17"/>
              <w:szCs w:val="17"/>
            </w:rPr>
            <w:t>Alameda Santos 2477</w:t>
          </w:r>
        </w:p>
        <w:p w:rsidR="005D16FA" w:rsidRPr="005D16FA" w:rsidRDefault="005D16FA" w:rsidP="005D16FA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</w:tabs>
            <w:autoSpaceDE w:val="0"/>
            <w:autoSpaceDN w:val="0"/>
            <w:adjustRightInd w:val="0"/>
            <w:spacing w:after="0"/>
            <w:rPr>
              <w:rFonts w:ascii="Arial" w:hAnsi="Arial" w:cs="Arial"/>
              <w:sz w:val="24"/>
              <w:szCs w:val="24"/>
            </w:rPr>
          </w:pPr>
          <w:r w:rsidRPr="005D16FA">
            <w:rPr>
              <w:rFonts w:ascii="Arial" w:hAnsi="Arial" w:cs="Arial"/>
              <w:color w:val="000000"/>
              <w:sz w:val="17"/>
              <w:szCs w:val="17"/>
            </w:rPr>
            <w:t>01419 907   São Paulo   SP</w:t>
          </w:r>
        </w:p>
        <w:p w:rsidR="005D16FA" w:rsidRPr="005D16FA" w:rsidRDefault="005D16FA" w:rsidP="005D16FA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</w:tabs>
            <w:autoSpaceDE w:val="0"/>
            <w:autoSpaceDN w:val="0"/>
            <w:adjustRightInd w:val="0"/>
            <w:spacing w:after="0"/>
          </w:pPr>
          <w:r w:rsidRPr="005D16FA">
            <w:rPr>
              <w:rFonts w:ascii="Arial" w:hAnsi="Arial" w:cs="Arial"/>
              <w:color w:val="000000"/>
              <w:sz w:val="17"/>
              <w:szCs w:val="17"/>
            </w:rPr>
            <w:t>funcesp.com.br</w:t>
          </w:r>
        </w:p>
      </w:tc>
      <w:tc>
        <w:tcPr>
          <w:tcW w:w="3213" w:type="dxa"/>
        </w:tcPr>
        <w:p w:rsidR="005D16FA" w:rsidRPr="005D16FA" w:rsidRDefault="005D16FA" w:rsidP="005D16FA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</w:tabs>
            <w:autoSpaceDE w:val="0"/>
            <w:autoSpaceDN w:val="0"/>
            <w:adjustRightInd w:val="0"/>
            <w:spacing w:after="0"/>
            <w:rPr>
              <w:rFonts w:ascii="Arial" w:hAnsi="Arial" w:cs="Arial"/>
              <w:sz w:val="24"/>
              <w:szCs w:val="24"/>
            </w:rPr>
          </w:pPr>
          <w:r w:rsidRPr="005D16FA">
            <w:rPr>
              <w:rFonts w:ascii="Arial" w:hAnsi="Arial" w:cs="Arial"/>
              <w:color w:val="000000"/>
              <w:sz w:val="17"/>
              <w:szCs w:val="17"/>
            </w:rPr>
            <w:t>Disque-Funcesp</w:t>
          </w:r>
        </w:p>
        <w:p w:rsidR="005D16FA" w:rsidRPr="005D16FA" w:rsidRDefault="005D16FA" w:rsidP="005D16FA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</w:tabs>
            <w:autoSpaceDE w:val="0"/>
            <w:autoSpaceDN w:val="0"/>
            <w:adjustRightInd w:val="0"/>
            <w:spacing w:after="0"/>
            <w:rPr>
              <w:rFonts w:ascii="Arial" w:hAnsi="Arial" w:cs="Arial"/>
              <w:sz w:val="24"/>
              <w:szCs w:val="24"/>
            </w:rPr>
          </w:pPr>
          <w:r w:rsidRPr="005D16FA">
            <w:rPr>
              <w:rFonts w:ascii="Arial" w:hAnsi="Arial" w:cs="Arial"/>
              <w:color w:val="000000"/>
              <w:sz w:val="17"/>
              <w:szCs w:val="17"/>
            </w:rPr>
            <w:t xml:space="preserve">+  </w:t>
          </w:r>
          <w:proofErr w:type="gramStart"/>
          <w:r w:rsidRPr="005D16FA">
            <w:rPr>
              <w:rFonts w:ascii="Arial" w:hAnsi="Arial" w:cs="Arial"/>
              <w:color w:val="000000"/>
              <w:sz w:val="17"/>
              <w:szCs w:val="17"/>
            </w:rPr>
            <w:t>55  11</w:t>
          </w:r>
          <w:proofErr w:type="gramEnd"/>
          <w:r w:rsidRPr="005D16FA">
            <w:rPr>
              <w:rFonts w:ascii="Arial" w:hAnsi="Arial" w:cs="Arial"/>
              <w:color w:val="000000"/>
              <w:sz w:val="17"/>
              <w:szCs w:val="17"/>
            </w:rPr>
            <w:t xml:space="preserve">  3065 3000</w:t>
          </w:r>
        </w:p>
        <w:p w:rsidR="005D16FA" w:rsidRPr="005D16FA" w:rsidRDefault="005D16FA" w:rsidP="005D16FA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</w:tabs>
            <w:autoSpaceDE w:val="0"/>
            <w:autoSpaceDN w:val="0"/>
            <w:adjustRightInd w:val="0"/>
            <w:spacing w:after="0"/>
          </w:pPr>
          <w:r w:rsidRPr="005D16FA">
            <w:rPr>
              <w:rFonts w:ascii="Arial" w:hAnsi="Arial" w:cs="Arial"/>
              <w:color w:val="000000"/>
              <w:sz w:val="17"/>
              <w:szCs w:val="17"/>
            </w:rPr>
            <w:t>0800 012 7173</w:t>
          </w:r>
        </w:p>
      </w:tc>
      <w:tc>
        <w:tcPr>
          <w:tcW w:w="3213" w:type="dxa"/>
        </w:tcPr>
        <w:p w:rsidR="005D16FA" w:rsidRPr="005D16FA" w:rsidRDefault="005D16FA">
          <w:pPr>
            <w:pStyle w:val="Cabealho"/>
          </w:pPr>
        </w:p>
      </w:tc>
    </w:tr>
  </w:tbl>
  <w:p w:rsidR="004F3A79" w:rsidRPr="005D16FA" w:rsidRDefault="005D16FA" w:rsidP="005D16FA">
    <w:pPr>
      <w:pStyle w:val="Cabealho"/>
      <w:jc w:val="left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0" allowOverlap="1" wp14:editId="011A5241">
          <wp:simplePos x="0" y="0"/>
          <wp:positionH relativeFrom="page">
            <wp:posOffset>6149975</wp:posOffset>
          </wp:positionH>
          <wp:positionV relativeFrom="topMargin">
            <wp:posOffset>268449</wp:posOffset>
          </wp:positionV>
          <wp:extent cx="1743075" cy="628650"/>
          <wp:effectExtent l="0" t="0" r="9525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39"/>
    <w:rsid w:val="0010504D"/>
    <w:rsid w:val="00155783"/>
    <w:rsid w:val="00172B6E"/>
    <w:rsid w:val="002C505C"/>
    <w:rsid w:val="004654F2"/>
    <w:rsid w:val="004C51FE"/>
    <w:rsid w:val="004E1A4B"/>
    <w:rsid w:val="004F3A79"/>
    <w:rsid w:val="005119B0"/>
    <w:rsid w:val="0057122C"/>
    <w:rsid w:val="005815C7"/>
    <w:rsid w:val="005D16FA"/>
    <w:rsid w:val="00606E99"/>
    <w:rsid w:val="0062106D"/>
    <w:rsid w:val="006504B7"/>
    <w:rsid w:val="006B3F83"/>
    <w:rsid w:val="00874ECA"/>
    <w:rsid w:val="00894AE6"/>
    <w:rsid w:val="008D1BD0"/>
    <w:rsid w:val="009056CD"/>
    <w:rsid w:val="00907D26"/>
    <w:rsid w:val="00917045"/>
    <w:rsid w:val="00A17CAF"/>
    <w:rsid w:val="00AB5ABD"/>
    <w:rsid w:val="00AD3165"/>
    <w:rsid w:val="00B1386C"/>
    <w:rsid w:val="00B34A15"/>
    <w:rsid w:val="00D065F2"/>
    <w:rsid w:val="00D222E9"/>
    <w:rsid w:val="00D332A9"/>
    <w:rsid w:val="00D7746A"/>
    <w:rsid w:val="00D81C39"/>
    <w:rsid w:val="00DD216A"/>
    <w:rsid w:val="00F3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D4F14D-6FCC-4980-8C26-BC107CA9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CabealhoChar">
    <w:name w:val="Cabeçalho Char"/>
    <w:basedOn w:val="Fontepargpadro"/>
    <w:link w:val="Cabealho"/>
    <w:uiPriority w:val="99"/>
    <w:rPr>
      <w:kern w:val="20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RodapChar">
    <w:name w:val="Rodapé Char"/>
    <w:basedOn w:val="Fontepargpadro"/>
    <w:link w:val="Rodap"/>
    <w:uiPriority w:val="99"/>
    <w:rPr>
      <w:kern w:val="20"/>
    </w:rPr>
  </w:style>
  <w:style w:type="paragraph" w:styleId="SemEspaamento">
    <w:name w:val="No Spacing"/>
    <w:link w:val="SemEspaamentoChar"/>
    <w:uiPriority w:val="1"/>
    <w:qFormat/>
    <w:pPr>
      <w:spacing w:before="0" w:after="0"/>
    </w:pPr>
    <w:rPr>
      <w:szCs w:val="4"/>
    </w:rPr>
  </w:style>
  <w:style w:type="character" w:styleId="Forte">
    <w:name w:val="Strong"/>
    <w:basedOn w:val="Fontepargpadro"/>
    <w:uiPriority w:val="1"/>
    <w:unhideWhenUsed/>
    <w:qFormat/>
    <w:rPr>
      <w:b/>
      <w:bCs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szCs w:val="4"/>
    </w:rPr>
  </w:style>
  <w:style w:type="table" w:styleId="Tabelacomgrade">
    <w:name w:val="Table Grid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paragraph" w:customStyle="1" w:styleId="Ttulodatabela">
    <w:name w:val="Título da tabela"/>
    <w:basedOn w:val="Normal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Tabela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606E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06E99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06E99"/>
    <w:rPr>
      <w:kern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06E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06E99"/>
    <w:rPr>
      <w:b/>
      <w:bCs/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E9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E99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02553\AppData\Roaming\Microsoft\Templates\Fatu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D749B9A7BB49C3B5E31A96DEB7BA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ABB9AA-8B8F-434A-8FD3-72AA7EB425C7}"/>
      </w:docPartPr>
      <w:docPartBody>
        <w:p w:rsidR="00B00EF3" w:rsidRDefault="003334BB" w:rsidP="003334BB">
          <w:pPr>
            <w:pStyle w:val="6CD749B9A7BB49C3B5E31A96DEB7BA7A16"/>
          </w:pPr>
          <w:r w:rsidRPr="00D065F2">
            <w:rPr>
              <w:rStyle w:val="TextodoEspaoReservado"/>
              <w:rFonts w:ascii="Arial" w:hAnsi="Arial" w:cs="Arial"/>
              <w:color w:val="auto"/>
              <w:sz w:val="24"/>
              <w:szCs w:val="24"/>
            </w:rPr>
            <w:t>Clique aqui para inserir o texto.</w:t>
          </w:r>
        </w:p>
      </w:docPartBody>
    </w:docPart>
    <w:docPart>
      <w:docPartPr>
        <w:name w:val="E243D6EECD5443AF94F82D6C90A35F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F1D7B4-9191-42BD-8D17-5785FA08539E}"/>
      </w:docPartPr>
      <w:docPartBody>
        <w:p w:rsidR="00B00EF3" w:rsidRDefault="003334BB" w:rsidP="003334BB">
          <w:pPr>
            <w:pStyle w:val="E243D6EECD5443AF94F82D6C90A35F2C16"/>
          </w:pPr>
          <w:r>
            <w:rPr>
              <w:rFonts w:ascii="Arial" w:hAnsi="Arial" w:cs="Arial"/>
              <w:b/>
              <w:color w:val="auto"/>
              <w:sz w:val="24"/>
              <w:szCs w:val="24"/>
            </w:rPr>
            <w:t>[</w:t>
          </w:r>
          <w:r w:rsidRPr="00D065F2">
            <w:rPr>
              <w:rStyle w:val="TextodoEspaoReservado"/>
              <w:color w:val="auto"/>
            </w:rPr>
            <w:t>Clique aqui para inserir o texto</w:t>
          </w:r>
          <w:r>
            <w:rPr>
              <w:rStyle w:val="TextodoEspaoReservado"/>
              <w:color w:val="auto"/>
            </w:rPr>
            <w:t>]</w:t>
          </w:r>
        </w:p>
      </w:docPartBody>
    </w:docPart>
    <w:docPart>
      <w:docPartPr>
        <w:name w:val="29335E3EAC46461AB889DCA51F363B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642B18-6D16-4E20-9C64-E98303684C3F}"/>
      </w:docPartPr>
      <w:docPartBody>
        <w:p w:rsidR="00B00EF3" w:rsidRDefault="003334BB" w:rsidP="003334BB">
          <w:pPr>
            <w:pStyle w:val="29335E3EAC46461AB889DCA51F363BB19"/>
          </w:pPr>
          <w:r w:rsidRPr="00155783">
            <w:rPr>
              <w:rStyle w:val="TextodoEspaoReservado"/>
              <w:rFonts w:ascii="Arial" w:hAnsi="Arial" w:cs="Arial"/>
              <w:b/>
              <w:color w:val="auto"/>
              <w:sz w:val="24"/>
              <w:szCs w:val="24"/>
            </w:rPr>
            <w:t>Clique aqui para inserir o texto.</w:t>
          </w:r>
        </w:p>
      </w:docPartBody>
    </w:docPart>
    <w:docPart>
      <w:docPartPr>
        <w:name w:val="51987A63C8BC4758B151A93D288797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E82047-3744-4F6A-99C9-B4DCA5AA46F8}"/>
      </w:docPartPr>
      <w:docPartBody>
        <w:p w:rsidR="00B00EF3" w:rsidRDefault="003334BB" w:rsidP="003334BB">
          <w:pPr>
            <w:pStyle w:val="51987A63C8BC4758B151A93D2887973B9"/>
          </w:pPr>
          <w:r w:rsidRPr="00155783">
            <w:rPr>
              <w:rStyle w:val="TextodoEspaoReservado"/>
              <w:rFonts w:ascii="Arial" w:hAnsi="Arial" w:cs="Arial"/>
              <w:b/>
              <w:color w:val="auto"/>
              <w:sz w:val="24"/>
              <w:szCs w:val="24"/>
            </w:rPr>
            <w:t>Clique aqui para inserir o texto.</w:t>
          </w:r>
        </w:p>
      </w:docPartBody>
    </w:docPart>
    <w:docPart>
      <w:docPartPr>
        <w:name w:val="8CAE821F0E444BFD9452E2E20507AD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C11B5-86AF-41D7-A0AB-FC4F0C35F6BC}"/>
      </w:docPartPr>
      <w:docPartBody>
        <w:p w:rsidR="00B00EF3" w:rsidRDefault="003334BB" w:rsidP="003334BB">
          <w:pPr>
            <w:pStyle w:val="8CAE821F0E444BFD9452E2E20507AD7E9"/>
          </w:pPr>
          <w:r w:rsidRPr="00155783">
            <w:rPr>
              <w:rStyle w:val="TextodoEspaoReservado"/>
              <w:rFonts w:ascii="Arial" w:hAnsi="Arial" w:cs="Arial"/>
              <w:b/>
              <w:color w:val="auto"/>
              <w:sz w:val="24"/>
              <w:szCs w:val="24"/>
            </w:rPr>
            <w:t>Clique aqui para inserir o texto.</w:t>
          </w:r>
        </w:p>
      </w:docPartBody>
    </w:docPart>
    <w:docPart>
      <w:docPartPr>
        <w:name w:val="96BEA8A479974413A03C6C281CC3BB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872B1A-5406-4E83-A2F3-59E8230049CA}"/>
      </w:docPartPr>
      <w:docPartBody>
        <w:p w:rsidR="004C0E1D" w:rsidRDefault="003334BB" w:rsidP="003334BB">
          <w:pPr>
            <w:pStyle w:val="96BEA8A479974413A03C6C281CC3BBE415"/>
          </w:pPr>
          <w:r w:rsidRPr="00155783">
            <w:rPr>
              <w:rStyle w:val="TextodoEspaoReservado"/>
              <w:rFonts w:ascii="Arial" w:hAnsi="Arial" w:cs="Arial"/>
              <w:b/>
              <w:color w:val="auto"/>
              <w:sz w:val="24"/>
              <w:szCs w:val="24"/>
            </w:rPr>
            <w:t>Clique aqui para inserir o texto.</w:t>
          </w:r>
        </w:p>
      </w:docPartBody>
    </w:docPart>
    <w:docPart>
      <w:docPartPr>
        <w:name w:val="6F9EC4CA706B4B63B0B05340E4305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7B4D17-E9B9-45F8-A576-515070FC5462}"/>
      </w:docPartPr>
      <w:docPartBody>
        <w:p w:rsidR="00277463" w:rsidRDefault="003334BB" w:rsidP="003334BB">
          <w:pPr>
            <w:pStyle w:val="6F9EC4CA706B4B63B0B05340E43058B98"/>
          </w:pPr>
          <w:r>
            <w:rPr>
              <w:rFonts w:ascii="Arial" w:hAnsi="Arial" w:cs="Arial"/>
              <w:color w:val="auto"/>
              <w:sz w:val="24"/>
              <w:szCs w:val="24"/>
            </w:rPr>
            <w:t>[Clique aqui para inserir o nome do plano]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C0"/>
    <w:rsid w:val="001C6691"/>
    <w:rsid w:val="00277463"/>
    <w:rsid w:val="002A78C0"/>
    <w:rsid w:val="003334BB"/>
    <w:rsid w:val="003812A4"/>
    <w:rsid w:val="004C0E1D"/>
    <w:rsid w:val="00921B39"/>
    <w:rsid w:val="00B00EF3"/>
    <w:rsid w:val="00B23340"/>
    <w:rsid w:val="00DA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25C9D585D1C4984BC0195E4EFF5FF6D">
    <w:name w:val="825C9D585D1C4984BC0195E4EFF5FF6D"/>
  </w:style>
  <w:style w:type="paragraph" w:customStyle="1" w:styleId="86048D220BAF4824AA1A34751A959A49">
    <w:name w:val="86048D220BAF4824AA1A34751A959A49"/>
  </w:style>
  <w:style w:type="paragraph" w:customStyle="1" w:styleId="6C02429E17C04C16A135C8E48DBE0254">
    <w:name w:val="6C02429E17C04C16A135C8E48DBE0254"/>
  </w:style>
  <w:style w:type="paragraph" w:customStyle="1" w:styleId="5B7B1E8D08B34D17995DCBCBD162A1B7">
    <w:name w:val="5B7B1E8D08B34D17995DCBCBD162A1B7"/>
  </w:style>
  <w:style w:type="paragraph" w:customStyle="1" w:styleId="F429BA47F046402EA5FBBEC3558CE5A7">
    <w:name w:val="F429BA47F046402EA5FBBEC3558CE5A7"/>
  </w:style>
  <w:style w:type="paragraph" w:customStyle="1" w:styleId="881B9C886BC34836B779B6CF5E895D40">
    <w:name w:val="881B9C886BC34836B779B6CF5E895D40"/>
  </w:style>
  <w:style w:type="paragraph" w:customStyle="1" w:styleId="E5CF4D35ACE34800861F2B976211CF33">
    <w:name w:val="E5CF4D35ACE34800861F2B976211CF33"/>
  </w:style>
  <w:style w:type="character" w:styleId="TextodoEspaoReservado">
    <w:name w:val="Placeholder Text"/>
    <w:basedOn w:val="Fontepargpadro"/>
    <w:uiPriority w:val="99"/>
    <w:semiHidden/>
    <w:rsid w:val="003334BB"/>
    <w:rPr>
      <w:color w:val="808080"/>
    </w:rPr>
  </w:style>
  <w:style w:type="paragraph" w:customStyle="1" w:styleId="DEC3D845DC054966AC10810A519EF19C">
    <w:name w:val="DEC3D845DC054966AC10810A519EF19C"/>
  </w:style>
  <w:style w:type="paragraph" w:customStyle="1" w:styleId="92C6A973B9384A1E8FB429CE1D13B2C0">
    <w:name w:val="92C6A973B9384A1E8FB429CE1D13B2C0"/>
    <w:rsid w:val="002A78C0"/>
  </w:style>
  <w:style w:type="paragraph" w:customStyle="1" w:styleId="EA6A944548FD4AFAAE4375E7FBABC690">
    <w:name w:val="EA6A944548FD4AFAAE4375E7FBABC690"/>
    <w:rsid w:val="002A78C0"/>
  </w:style>
  <w:style w:type="paragraph" w:customStyle="1" w:styleId="04CA7DEF796E450F835BB5B82AB05144">
    <w:name w:val="04CA7DEF796E450F835BB5B82AB05144"/>
    <w:rsid w:val="002A78C0"/>
  </w:style>
  <w:style w:type="paragraph" w:customStyle="1" w:styleId="6CD749B9A7BB49C3B5E31A96DEB7BA7A">
    <w:name w:val="6CD749B9A7BB49C3B5E31A96DEB7BA7A"/>
    <w:rsid w:val="002A78C0"/>
  </w:style>
  <w:style w:type="paragraph" w:customStyle="1" w:styleId="C90612C20BA54EF0BE2DB15C8CE0D516">
    <w:name w:val="C90612C20BA54EF0BE2DB15C8CE0D516"/>
    <w:rsid w:val="002A78C0"/>
  </w:style>
  <w:style w:type="paragraph" w:customStyle="1" w:styleId="A4CB7F37AFC54C0AB64D5C1E7374DAF5">
    <w:name w:val="A4CB7F37AFC54C0AB64D5C1E7374DAF5"/>
    <w:rsid w:val="002A78C0"/>
  </w:style>
  <w:style w:type="paragraph" w:customStyle="1" w:styleId="E243D6EECD5443AF94F82D6C90A35F2C">
    <w:name w:val="E243D6EECD5443AF94F82D6C90A35F2C"/>
    <w:rsid w:val="002A78C0"/>
  </w:style>
  <w:style w:type="paragraph" w:customStyle="1" w:styleId="29335E3EAC46461AB889DCA51F363BB1">
    <w:name w:val="29335E3EAC46461AB889DCA51F363BB1"/>
    <w:rsid w:val="002A78C0"/>
  </w:style>
  <w:style w:type="paragraph" w:customStyle="1" w:styleId="51987A63C8BC4758B151A93D2887973B">
    <w:name w:val="51987A63C8BC4758B151A93D2887973B"/>
    <w:rsid w:val="002A78C0"/>
  </w:style>
  <w:style w:type="paragraph" w:customStyle="1" w:styleId="8CAE821F0E444BFD9452E2E20507AD7E">
    <w:name w:val="8CAE821F0E444BFD9452E2E20507AD7E"/>
    <w:rsid w:val="002A78C0"/>
  </w:style>
  <w:style w:type="paragraph" w:customStyle="1" w:styleId="FBE1191BC4504B0DBBBAE1CE009696B2">
    <w:name w:val="FBE1191BC4504B0DBBBAE1CE009696B2"/>
    <w:rsid w:val="002A78C0"/>
  </w:style>
  <w:style w:type="paragraph" w:customStyle="1" w:styleId="C90612C20BA54EF0BE2DB15C8CE0D5161">
    <w:name w:val="C90612C20BA54EF0BE2DB15C8CE0D5161"/>
    <w:rsid w:val="00DA276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1">
    <w:name w:val="E243D6EECD5443AF94F82D6C90A35F2C1"/>
    <w:rsid w:val="00DA276A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1">
    <w:name w:val="6CD749B9A7BB49C3B5E31A96DEB7BA7A1"/>
    <w:rsid w:val="00DA276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">
    <w:name w:val="96BEA8A479974413A03C6C281CC3BBE4"/>
    <w:rsid w:val="00DA276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29335E3EAC46461AB889DCA51F363BB11">
    <w:name w:val="29335E3EAC46461AB889DCA51F363BB11"/>
    <w:rsid w:val="00DA276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1987A63C8BC4758B151A93D2887973B1">
    <w:name w:val="51987A63C8BC4758B151A93D2887973B1"/>
    <w:rsid w:val="00DA276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8CAE821F0E444BFD9452E2E20507AD7E1">
    <w:name w:val="8CAE821F0E444BFD9452E2E20507AD7E1"/>
    <w:rsid w:val="00DA276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FBE1191BC4504B0DBBBAE1CE009696B21">
    <w:name w:val="FBE1191BC4504B0DBBBAE1CE009696B21"/>
    <w:rsid w:val="00DA276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">
    <w:name w:val="57F36A122F794CB38D85817199DEA836"/>
    <w:rsid w:val="00DA276A"/>
  </w:style>
  <w:style w:type="paragraph" w:customStyle="1" w:styleId="1D3E8E3AB9674F03B7F912E83924AD42">
    <w:name w:val="1D3E8E3AB9674F03B7F912E83924AD42"/>
    <w:rsid w:val="003334BB"/>
  </w:style>
  <w:style w:type="paragraph" w:customStyle="1" w:styleId="6F9EC4CA706B4B63B0B05340E43058B9">
    <w:name w:val="6F9EC4CA706B4B63B0B05340E43058B9"/>
    <w:rsid w:val="003334BB"/>
  </w:style>
  <w:style w:type="paragraph" w:customStyle="1" w:styleId="C90612C20BA54EF0BE2DB15C8CE0D5162">
    <w:name w:val="C90612C20BA54EF0BE2DB15C8CE0D5162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1">
    <w:name w:val="57F36A122F794CB38D85817199DEA8361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2">
    <w:name w:val="E243D6EECD5443AF94F82D6C90A35F2C2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2">
    <w:name w:val="6CD749B9A7BB49C3B5E31A96DEB7BA7A2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1">
    <w:name w:val="96BEA8A479974413A03C6C281CC3BBE41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3">
    <w:name w:val="C90612C20BA54EF0BE2DB15C8CE0D5163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2">
    <w:name w:val="57F36A122F794CB38D85817199DEA8362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3">
    <w:name w:val="E243D6EECD5443AF94F82D6C90A35F2C3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3">
    <w:name w:val="6CD749B9A7BB49C3B5E31A96DEB7BA7A3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2">
    <w:name w:val="96BEA8A479974413A03C6C281CC3BBE42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4">
    <w:name w:val="C90612C20BA54EF0BE2DB15C8CE0D5164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3">
    <w:name w:val="57F36A122F794CB38D85817199DEA8363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4">
    <w:name w:val="E243D6EECD5443AF94F82D6C90A35F2C4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4">
    <w:name w:val="6CD749B9A7BB49C3B5E31A96DEB7BA7A4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3">
    <w:name w:val="96BEA8A479974413A03C6C281CC3BBE43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5">
    <w:name w:val="C90612C20BA54EF0BE2DB15C8CE0D5165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4">
    <w:name w:val="57F36A122F794CB38D85817199DEA8364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5">
    <w:name w:val="E243D6EECD5443AF94F82D6C90A35F2C5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5">
    <w:name w:val="6CD749B9A7BB49C3B5E31A96DEB7BA7A5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4">
    <w:name w:val="96BEA8A479974413A03C6C281CC3BBE44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6">
    <w:name w:val="C90612C20BA54EF0BE2DB15C8CE0D5166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5">
    <w:name w:val="57F36A122F794CB38D85817199DEA8365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6">
    <w:name w:val="E243D6EECD5443AF94F82D6C90A35F2C6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6">
    <w:name w:val="6CD749B9A7BB49C3B5E31A96DEB7BA7A6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5">
    <w:name w:val="96BEA8A479974413A03C6C281CC3BBE45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7">
    <w:name w:val="C90612C20BA54EF0BE2DB15C8CE0D5167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6">
    <w:name w:val="57F36A122F794CB38D85817199DEA8366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7">
    <w:name w:val="E243D6EECD5443AF94F82D6C90A35F2C7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7">
    <w:name w:val="6CD749B9A7BB49C3B5E31A96DEB7BA7A7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6">
    <w:name w:val="96BEA8A479974413A03C6C281CC3BBE46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8">
    <w:name w:val="C90612C20BA54EF0BE2DB15C8CE0D5168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7">
    <w:name w:val="57F36A122F794CB38D85817199DEA8367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8">
    <w:name w:val="E243D6EECD5443AF94F82D6C90A35F2C8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8">
    <w:name w:val="6CD749B9A7BB49C3B5E31A96DEB7BA7A8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7">
    <w:name w:val="96BEA8A479974413A03C6C281CC3BBE47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6F9EC4CA706B4B63B0B05340E43058B91">
    <w:name w:val="6F9EC4CA706B4B63B0B05340E43058B91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29335E3EAC46461AB889DCA51F363BB12">
    <w:name w:val="29335E3EAC46461AB889DCA51F363BB12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1987A63C8BC4758B151A93D2887973B2">
    <w:name w:val="51987A63C8BC4758B151A93D2887973B2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8CAE821F0E444BFD9452E2E20507AD7E2">
    <w:name w:val="8CAE821F0E444BFD9452E2E20507AD7E2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FBE1191BC4504B0DBBBAE1CE009696B22">
    <w:name w:val="FBE1191BC4504B0DBBBAE1CE009696B22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9">
    <w:name w:val="C90612C20BA54EF0BE2DB15C8CE0D5169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8">
    <w:name w:val="57F36A122F794CB38D85817199DEA8368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9">
    <w:name w:val="E243D6EECD5443AF94F82D6C90A35F2C9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9">
    <w:name w:val="6CD749B9A7BB49C3B5E31A96DEB7BA7A9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8">
    <w:name w:val="96BEA8A479974413A03C6C281CC3BBE48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10">
    <w:name w:val="C90612C20BA54EF0BE2DB15C8CE0D51610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9">
    <w:name w:val="57F36A122F794CB38D85817199DEA8369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10">
    <w:name w:val="E243D6EECD5443AF94F82D6C90A35F2C10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10">
    <w:name w:val="6CD749B9A7BB49C3B5E31A96DEB7BA7A10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9">
    <w:name w:val="96BEA8A479974413A03C6C281CC3BBE49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6F9EC4CA706B4B63B0B05340E43058B92">
    <w:name w:val="6F9EC4CA706B4B63B0B05340E43058B92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29335E3EAC46461AB889DCA51F363BB13">
    <w:name w:val="29335E3EAC46461AB889DCA51F363BB13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1987A63C8BC4758B151A93D2887973B3">
    <w:name w:val="51987A63C8BC4758B151A93D2887973B3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8CAE821F0E444BFD9452E2E20507AD7E3">
    <w:name w:val="8CAE821F0E444BFD9452E2E20507AD7E3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FBE1191BC4504B0DBBBAE1CE009696B23">
    <w:name w:val="FBE1191BC4504B0DBBBAE1CE009696B23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11">
    <w:name w:val="C90612C20BA54EF0BE2DB15C8CE0D51611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10">
    <w:name w:val="57F36A122F794CB38D85817199DEA83610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11">
    <w:name w:val="E243D6EECD5443AF94F82D6C90A35F2C11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11">
    <w:name w:val="6CD749B9A7BB49C3B5E31A96DEB7BA7A11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10">
    <w:name w:val="96BEA8A479974413A03C6C281CC3BBE410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6F9EC4CA706B4B63B0B05340E43058B93">
    <w:name w:val="6F9EC4CA706B4B63B0B05340E43058B93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29335E3EAC46461AB889DCA51F363BB14">
    <w:name w:val="29335E3EAC46461AB889DCA51F363BB14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1987A63C8BC4758B151A93D2887973B4">
    <w:name w:val="51987A63C8BC4758B151A93D2887973B4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8CAE821F0E444BFD9452E2E20507AD7E4">
    <w:name w:val="8CAE821F0E444BFD9452E2E20507AD7E4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FBE1191BC4504B0DBBBAE1CE009696B24">
    <w:name w:val="FBE1191BC4504B0DBBBAE1CE009696B24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12">
    <w:name w:val="C90612C20BA54EF0BE2DB15C8CE0D51612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11">
    <w:name w:val="57F36A122F794CB38D85817199DEA83611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12">
    <w:name w:val="E243D6EECD5443AF94F82D6C90A35F2C12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12">
    <w:name w:val="6CD749B9A7BB49C3B5E31A96DEB7BA7A12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11">
    <w:name w:val="96BEA8A479974413A03C6C281CC3BBE411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6F9EC4CA706B4B63B0B05340E43058B94">
    <w:name w:val="6F9EC4CA706B4B63B0B05340E43058B94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29335E3EAC46461AB889DCA51F363BB15">
    <w:name w:val="29335E3EAC46461AB889DCA51F363BB15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1987A63C8BC4758B151A93D2887973B5">
    <w:name w:val="51987A63C8BC4758B151A93D2887973B5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8CAE821F0E444BFD9452E2E20507AD7E5">
    <w:name w:val="8CAE821F0E444BFD9452E2E20507AD7E5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FBE1191BC4504B0DBBBAE1CE009696B25">
    <w:name w:val="FBE1191BC4504B0DBBBAE1CE009696B25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13">
    <w:name w:val="C90612C20BA54EF0BE2DB15C8CE0D51613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12">
    <w:name w:val="57F36A122F794CB38D85817199DEA83612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13">
    <w:name w:val="E243D6EECD5443AF94F82D6C90A35F2C13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13">
    <w:name w:val="6CD749B9A7BB49C3B5E31A96DEB7BA7A13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12">
    <w:name w:val="96BEA8A479974413A03C6C281CC3BBE412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6F9EC4CA706B4B63B0B05340E43058B95">
    <w:name w:val="6F9EC4CA706B4B63B0B05340E43058B95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29335E3EAC46461AB889DCA51F363BB16">
    <w:name w:val="29335E3EAC46461AB889DCA51F363BB16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1987A63C8BC4758B151A93D2887973B6">
    <w:name w:val="51987A63C8BC4758B151A93D2887973B6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8CAE821F0E444BFD9452E2E20507AD7E6">
    <w:name w:val="8CAE821F0E444BFD9452E2E20507AD7E6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FBE1191BC4504B0DBBBAE1CE009696B26">
    <w:name w:val="FBE1191BC4504B0DBBBAE1CE009696B26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14">
    <w:name w:val="C90612C20BA54EF0BE2DB15C8CE0D51614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13">
    <w:name w:val="57F36A122F794CB38D85817199DEA83613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14">
    <w:name w:val="E243D6EECD5443AF94F82D6C90A35F2C14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14">
    <w:name w:val="6CD749B9A7BB49C3B5E31A96DEB7BA7A14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13">
    <w:name w:val="96BEA8A479974413A03C6C281CC3BBE413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6F9EC4CA706B4B63B0B05340E43058B96">
    <w:name w:val="6F9EC4CA706B4B63B0B05340E43058B96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29335E3EAC46461AB889DCA51F363BB17">
    <w:name w:val="29335E3EAC46461AB889DCA51F363BB17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1987A63C8BC4758B151A93D2887973B7">
    <w:name w:val="51987A63C8BC4758B151A93D2887973B7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8CAE821F0E444BFD9452E2E20507AD7E7">
    <w:name w:val="8CAE821F0E444BFD9452E2E20507AD7E7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FBE1191BC4504B0DBBBAE1CE009696B27">
    <w:name w:val="FBE1191BC4504B0DBBBAE1CE009696B27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15">
    <w:name w:val="C90612C20BA54EF0BE2DB15C8CE0D51615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14">
    <w:name w:val="57F36A122F794CB38D85817199DEA83614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15">
    <w:name w:val="E243D6EECD5443AF94F82D6C90A35F2C15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15">
    <w:name w:val="6CD749B9A7BB49C3B5E31A96DEB7BA7A15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14">
    <w:name w:val="96BEA8A479974413A03C6C281CC3BBE414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6F9EC4CA706B4B63B0B05340E43058B97">
    <w:name w:val="6F9EC4CA706B4B63B0B05340E43058B97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29335E3EAC46461AB889DCA51F363BB18">
    <w:name w:val="29335E3EAC46461AB889DCA51F363BB18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1987A63C8BC4758B151A93D2887973B8">
    <w:name w:val="51987A63C8BC4758B151A93D2887973B8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8CAE821F0E444BFD9452E2E20507AD7E8">
    <w:name w:val="8CAE821F0E444BFD9452E2E20507AD7E8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FBE1191BC4504B0DBBBAE1CE009696B28">
    <w:name w:val="FBE1191BC4504B0DBBBAE1CE009696B28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C90612C20BA54EF0BE2DB15C8CE0D51616">
    <w:name w:val="C90612C20BA54EF0BE2DB15C8CE0D51616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7F36A122F794CB38D85817199DEA83615">
    <w:name w:val="57F36A122F794CB38D85817199DEA83615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E243D6EECD5443AF94F82D6C90A35F2C16">
    <w:name w:val="E243D6EECD5443AF94F82D6C90A35F2C16"/>
    <w:rsid w:val="003334BB"/>
    <w:pPr>
      <w:spacing w:before="120" w:after="12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6CD749B9A7BB49C3B5E31A96DEB7BA7A16">
    <w:name w:val="6CD749B9A7BB49C3B5E31A96DEB7BA7A16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96BEA8A479974413A03C6C281CC3BBE415">
    <w:name w:val="96BEA8A479974413A03C6C281CC3BBE415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6F9EC4CA706B4B63B0B05340E43058B98">
    <w:name w:val="6F9EC4CA706B4B63B0B05340E43058B98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29335E3EAC46461AB889DCA51F363BB19">
    <w:name w:val="29335E3EAC46461AB889DCA51F363BB19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51987A63C8BC4758B151A93D2887973B9">
    <w:name w:val="51987A63C8BC4758B151A93D2887973B9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8CAE821F0E444BFD9452E2E20507AD7E9">
    <w:name w:val="8CAE821F0E444BFD9452E2E20507AD7E9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FBE1191BC4504B0DBBBAE1CE009696B29">
    <w:name w:val="FBE1191BC4504B0DBBBAE1CE009696B29"/>
    <w:rsid w:val="003334BB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wAAAA+CAYAAAD5wvNAAAAACXBIWXMAAA7DAAAOwwHHb6hk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822E60F-62F4-47E5-BA31-DD0079177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Fatura.dotx</Template>
  <TotalTime>26</TotalTime>
  <Pages>1</Pages>
  <Words>480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Silva Lacerda</dc:creator>
  <cp:keywords/>
  <cp:lastModifiedBy>Bruno Macedo Borges</cp:lastModifiedBy>
  <cp:revision>6</cp:revision>
  <cp:lastPrinted>2017-05-09T13:47:00Z</cp:lastPrinted>
  <dcterms:created xsi:type="dcterms:W3CDTF">2017-04-27T17:37:00Z</dcterms:created>
  <dcterms:modified xsi:type="dcterms:W3CDTF">2017-05-10T11:42:00Z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